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84CC" w14:textId="77777777" w:rsidR="00F83432" w:rsidRPr="00433F25" w:rsidRDefault="00F83432" w:rsidP="00F83432">
      <w:pPr>
        <w:pStyle w:val="Normalwithoutfirstindent"/>
        <w:rPr>
          <w:lang w:val="es-ES_tradnl"/>
        </w:rPr>
      </w:pPr>
    </w:p>
    <w:p w14:paraId="617B5F59" w14:textId="77777777" w:rsidR="00F83432" w:rsidRPr="00433F25" w:rsidRDefault="00F83432" w:rsidP="00F83432">
      <w:pPr>
        <w:pStyle w:val="Normalwithoutfirstindent"/>
        <w:rPr>
          <w:lang w:val="es-ES_tradnl"/>
        </w:rPr>
      </w:pPr>
    </w:p>
    <w:p w14:paraId="5505BFFC" w14:textId="77777777" w:rsidR="00F83432" w:rsidRPr="00433F25" w:rsidRDefault="00F83432" w:rsidP="00F83432">
      <w:pPr>
        <w:pStyle w:val="Normalwithoutfirstindent"/>
        <w:rPr>
          <w:lang w:val="es-ES_tradnl"/>
        </w:rPr>
      </w:pPr>
    </w:p>
    <w:p w14:paraId="58A2FA8A" w14:textId="77777777" w:rsidR="004C5364" w:rsidRPr="00433F25" w:rsidRDefault="004C5364" w:rsidP="00F83432">
      <w:pPr>
        <w:pStyle w:val="Normalwithoutfirstindent"/>
        <w:rPr>
          <w:lang w:val="es-ES_tradnl"/>
        </w:rPr>
      </w:pPr>
    </w:p>
    <w:p w14:paraId="7F7271B8" w14:textId="77777777" w:rsidR="00F83432" w:rsidRPr="00433F25" w:rsidRDefault="00F83432" w:rsidP="00F83432">
      <w:pPr>
        <w:pStyle w:val="Normalwithoutfirstindent"/>
        <w:rPr>
          <w:lang w:val="es-ES_tradnl"/>
        </w:rPr>
      </w:pPr>
    </w:p>
    <w:p w14:paraId="6481AE21" w14:textId="77777777" w:rsidR="00F83432" w:rsidRPr="00433F25" w:rsidRDefault="00F83432" w:rsidP="00F83432">
      <w:pPr>
        <w:pStyle w:val="Normalwithoutfirstindent"/>
        <w:rPr>
          <w:lang w:val="es-ES_tradnl"/>
        </w:rPr>
      </w:pPr>
    </w:p>
    <w:p w14:paraId="5E0225CB" w14:textId="77777777" w:rsidR="00F83432" w:rsidRPr="00433F25" w:rsidRDefault="00F83432" w:rsidP="00F83432">
      <w:pPr>
        <w:pStyle w:val="Normalwithoutfirstindent"/>
        <w:rPr>
          <w:lang w:val="es-ES_tradnl"/>
        </w:rPr>
      </w:pPr>
    </w:p>
    <w:p w14:paraId="1370B59D" w14:textId="0A2C55F0" w:rsidR="007E4848" w:rsidRPr="00433F25" w:rsidRDefault="003C671D" w:rsidP="00433F25">
      <w:pPr>
        <w:pStyle w:val="Title"/>
        <w:rPr>
          <w:lang w:val="es-ES_tradnl"/>
        </w:rPr>
      </w:pPr>
      <w:sdt>
        <w:sdtPr>
          <w:rPr>
            <w:lang w:val="es-ES_tradnl"/>
          </w:rPr>
          <w:alias w:val="Title"/>
          <w:tag w:val=""/>
          <w:id w:val="-2127462128"/>
          <w:placeholder>
            <w:docPart w:val="6F58FABB0D74FC4FB17D6A358117980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25F2A">
            <w:rPr>
              <w:lang w:val="es-ES_tradnl"/>
            </w:rPr>
            <w:t>Proyecto de Tecnología Orientada a Objetos</w:t>
          </w:r>
        </w:sdtContent>
      </w:sdt>
    </w:p>
    <w:p w14:paraId="65F40BD8" w14:textId="04443A36" w:rsidR="00604AA2" w:rsidRPr="00433F25" w:rsidRDefault="003C671D" w:rsidP="006C5E90">
      <w:pPr>
        <w:pStyle w:val="Normalwithoutfirstindent"/>
        <w:spacing w:before="240"/>
        <w:jc w:val="center"/>
        <w:rPr>
          <w:rFonts w:ascii="Roboto Light" w:hAnsi="Roboto Light"/>
          <w:sz w:val="24"/>
          <w:szCs w:val="24"/>
          <w:lang w:val="es-ES_tradnl"/>
        </w:rPr>
      </w:pPr>
      <w:sdt>
        <w:sdtPr>
          <w:rPr>
            <w:rFonts w:ascii="Roboto" w:hAnsi="Roboto"/>
            <w:sz w:val="24"/>
            <w:szCs w:val="24"/>
            <w:lang w:val="es-ES_tradnl"/>
          </w:rPr>
          <w:alias w:val="Author"/>
          <w:tag w:val=""/>
          <w:id w:val="-63797306"/>
          <w:placeholder>
            <w:docPart w:val="CAB8384339088C45A632CD8632B5816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25F2A">
            <w:rPr>
              <w:rFonts w:ascii="Roboto" w:hAnsi="Roboto"/>
              <w:sz w:val="24"/>
              <w:szCs w:val="24"/>
              <w:lang w:val="es-ES_tradnl"/>
            </w:rPr>
            <w:t>Oscar René Sixtos Torres</w:t>
          </w:r>
        </w:sdtContent>
      </w:sdt>
    </w:p>
    <w:p w14:paraId="5E774611" w14:textId="77777777" w:rsidR="00950A76" w:rsidRPr="00433F25" w:rsidRDefault="00950A76" w:rsidP="00950A76">
      <w:pPr>
        <w:pStyle w:val="Normalwithoutfirstindent"/>
        <w:jc w:val="center"/>
        <w:rPr>
          <w:rFonts w:ascii="Roboto Light" w:hAnsi="Roboto Light"/>
          <w:sz w:val="24"/>
          <w:szCs w:val="24"/>
          <w:lang w:val="es-ES_tradnl"/>
        </w:rPr>
      </w:pPr>
      <w:r w:rsidRPr="00433F25">
        <w:rPr>
          <w:rFonts w:ascii="Roboto Light" w:hAnsi="Roboto Light"/>
          <w:sz w:val="24"/>
          <w:szCs w:val="24"/>
          <w:lang w:val="es-ES_tradnl"/>
        </w:rPr>
        <w:t>Ingeniería en Sistemas Inteligentes, Generación 2019</w:t>
      </w:r>
    </w:p>
    <w:p w14:paraId="20C7E9E5" w14:textId="76621988" w:rsidR="00950A76" w:rsidRPr="00433F25" w:rsidRDefault="00950A76" w:rsidP="00950A76">
      <w:pPr>
        <w:pStyle w:val="Normalwithoutfirstindent"/>
        <w:jc w:val="center"/>
        <w:rPr>
          <w:rFonts w:ascii="Roboto Light" w:hAnsi="Roboto Light"/>
          <w:sz w:val="24"/>
          <w:szCs w:val="24"/>
          <w:lang w:val="es-ES_tradnl"/>
        </w:rPr>
      </w:pPr>
      <w:r w:rsidRPr="00433F25">
        <w:rPr>
          <w:rFonts w:ascii="Roboto Light" w:hAnsi="Roboto Light"/>
          <w:sz w:val="24"/>
          <w:szCs w:val="24"/>
          <w:lang w:val="es-ES_tradnl"/>
        </w:rPr>
        <w:t>Clave UASLP: 181631</w:t>
      </w:r>
    </w:p>
    <w:p w14:paraId="3064C95D" w14:textId="77777777" w:rsidR="00950A76" w:rsidRPr="00433F25" w:rsidRDefault="00950A76" w:rsidP="00950A76">
      <w:pPr>
        <w:pStyle w:val="Normalwithoutfirstindent"/>
        <w:jc w:val="center"/>
        <w:rPr>
          <w:rFonts w:ascii="Roboto Light" w:hAnsi="Roboto Light"/>
          <w:sz w:val="24"/>
          <w:szCs w:val="24"/>
          <w:lang w:val="es-ES_tradnl"/>
        </w:rPr>
      </w:pPr>
      <w:r w:rsidRPr="00433F25">
        <w:rPr>
          <w:rFonts w:ascii="Roboto Light" w:hAnsi="Roboto Light"/>
          <w:sz w:val="24"/>
          <w:szCs w:val="24"/>
          <w:lang w:val="es-ES_tradnl"/>
        </w:rPr>
        <w:t>Clave Facultad de Ingeniería: 201902300007</w:t>
      </w:r>
    </w:p>
    <w:p w14:paraId="258DC017" w14:textId="080F8216" w:rsidR="00814242" w:rsidRPr="00433F25" w:rsidRDefault="003C671D" w:rsidP="00950A76">
      <w:pPr>
        <w:pStyle w:val="Normalwithoutfirstindent"/>
        <w:jc w:val="center"/>
        <w:rPr>
          <w:rFonts w:ascii="Roboto Light" w:hAnsi="Roboto Light"/>
          <w:sz w:val="24"/>
          <w:szCs w:val="24"/>
          <w:lang w:val="es-ES_tradnl"/>
        </w:rPr>
      </w:pPr>
      <w:sdt>
        <w:sdtPr>
          <w:rPr>
            <w:rFonts w:ascii="Roboto Light" w:hAnsi="Roboto Light"/>
            <w:sz w:val="24"/>
            <w:szCs w:val="24"/>
            <w:lang w:val="es-ES_tradnl"/>
          </w:rPr>
          <w:alias w:val="Subject"/>
          <w:tag w:val=""/>
          <w:id w:val="32693690"/>
          <w:placeholder>
            <w:docPart w:val="B33F2FCE42D6C74BB487D255666E15B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25F2A">
            <w:rPr>
              <w:rFonts w:ascii="Roboto Light" w:hAnsi="Roboto Light"/>
              <w:sz w:val="24"/>
              <w:szCs w:val="24"/>
              <w:lang w:val="es-ES_tradnl"/>
            </w:rPr>
            <w:t>Tecnología Orientada a Objetos</w:t>
          </w:r>
        </w:sdtContent>
      </w:sdt>
      <w:r w:rsidR="00950A76" w:rsidRPr="00433F25">
        <w:rPr>
          <w:rFonts w:ascii="Roboto Light" w:hAnsi="Roboto Light"/>
          <w:sz w:val="24"/>
          <w:szCs w:val="24"/>
          <w:lang w:val="es-ES_tradnl"/>
        </w:rPr>
        <w:t xml:space="preserve"> </w:t>
      </w:r>
    </w:p>
    <w:sdt>
      <w:sdtPr>
        <w:rPr>
          <w:rFonts w:ascii="Roboto Light" w:hAnsi="Roboto Light"/>
          <w:sz w:val="24"/>
          <w:szCs w:val="24"/>
          <w:lang w:val="es-ES_tradnl"/>
        </w:rPr>
        <w:alias w:val="Company"/>
        <w:tag w:val=""/>
        <w:id w:val="1558515786"/>
        <w:placeholder>
          <w:docPart w:val="6BE5D9EB216AEF45A44466D4572BA35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4A0EFAE3" w14:textId="77777777" w:rsidR="00507626" w:rsidRPr="00433F25" w:rsidRDefault="00507626" w:rsidP="006C5E90">
          <w:pPr>
            <w:pStyle w:val="Normalwithoutfirstindent"/>
            <w:jc w:val="center"/>
            <w:rPr>
              <w:rFonts w:ascii="Roboto Light" w:hAnsi="Roboto Light"/>
              <w:sz w:val="24"/>
              <w:szCs w:val="24"/>
              <w:lang w:val="es-ES_tradnl"/>
            </w:rPr>
          </w:pPr>
          <w:r w:rsidRPr="00433F25">
            <w:rPr>
              <w:rFonts w:ascii="Roboto Light" w:hAnsi="Roboto Light"/>
              <w:sz w:val="24"/>
              <w:szCs w:val="24"/>
              <w:lang w:val="es-ES_tradnl"/>
            </w:rPr>
            <w:t>Universidad Autónoma de San Luis Potosí</w:t>
          </w:r>
        </w:p>
      </w:sdtContent>
    </w:sdt>
    <w:p w14:paraId="3BBBA9B6" w14:textId="2F2DAEF5" w:rsidR="0005739E" w:rsidRPr="00433F25" w:rsidRDefault="000C4ED9" w:rsidP="0005739E">
      <w:pPr>
        <w:pStyle w:val="Normalwithoutfirstindent"/>
        <w:jc w:val="center"/>
        <w:rPr>
          <w:rFonts w:ascii="Roboto Light" w:hAnsi="Roboto Light"/>
          <w:sz w:val="24"/>
          <w:szCs w:val="24"/>
          <w:lang w:val="es-ES_tradnl"/>
          <w14:numSpacing w14:val="tabular"/>
        </w:rPr>
      </w:pPr>
      <w:r w:rsidRPr="00433F25">
        <w:rPr>
          <w:rFonts w:ascii="Roboto Light" w:hAnsi="Roboto Light"/>
          <w:sz w:val="24"/>
          <w:szCs w:val="24"/>
          <w:lang w:val="es-ES_tradnl"/>
          <w14:numSpacing w14:val="tabular"/>
        </w:rPr>
        <w:fldChar w:fldCharType="begin"/>
      </w:r>
      <w:r w:rsidRPr="00433F25">
        <w:rPr>
          <w:rFonts w:ascii="Roboto Light" w:hAnsi="Roboto Light"/>
          <w:sz w:val="24"/>
          <w:szCs w:val="24"/>
          <w:lang w:val="es-ES_tradnl"/>
          <w14:numSpacing w14:val="tabular"/>
        </w:rPr>
        <w:instrText xml:space="preserve"> DATE  \@ "d' de 'MMMM' de 'yyyy"  \* MERGEFORMAT </w:instrText>
      </w:r>
      <w:r w:rsidRPr="00433F25">
        <w:rPr>
          <w:rFonts w:ascii="Roboto Light" w:hAnsi="Roboto Light"/>
          <w:sz w:val="24"/>
          <w:szCs w:val="24"/>
          <w:lang w:val="es-ES_tradnl"/>
          <w14:numSpacing w14:val="tabular"/>
        </w:rPr>
        <w:fldChar w:fldCharType="separate"/>
      </w:r>
      <w:r w:rsidR="00DB2783">
        <w:rPr>
          <w:rFonts w:ascii="Roboto Light" w:hAnsi="Roboto Light"/>
          <w:noProof/>
          <w:sz w:val="24"/>
          <w:szCs w:val="24"/>
          <w:lang w:val="es-ES_tradnl"/>
          <w14:numSpacing w14:val="tabular"/>
        </w:rPr>
        <w:t>8 de junio de 2022</w:t>
      </w:r>
      <w:r w:rsidRPr="00433F25">
        <w:rPr>
          <w:rFonts w:ascii="Roboto Light" w:hAnsi="Roboto Light"/>
          <w:sz w:val="24"/>
          <w:szCs w:val="24"/>
          <w:lang w:val="es-ES_tradnl"/>
          <w14:numSpacing w14:val="tabular"/>
        </w:rPr>
        <w:fldChar w:fldCharType="end"/>
      </w:r>
      <w:r w:rsidR="0005739E" w:rsidRPr="00433F25">
        <w:rPr>
          <w:rFonts w:ascii="Roboto Light" w:hAnsi="Roboto Light"/>
          <w:sz w:val="24"/>
          <w:szCs w:val="24"/>
          <w:lang w:val="es-ES_tradnl"/>
          <w14:numSpacing w14:val="tabular"/>
        </w:rPr>
        <w:br w:type="page"/>
      </w:r>
    </w:p>
    <w:p w14:paraId="296A7D64" w14:textId="59D8A037" w:rsidR="00433F25" w:rsidRDefault="004F1985" w:rsidP="00433F25">
      <w:pPr>
        <w:pStyle w:val="Heading1"/>
        <w:rPr>
          <w:lang w:val="es-ES_tradnl"/>
        </w:rPr>
      </w:pPr>
      <w:r w:rsidRPr="00433F25">
        <w:rPr>
          <w:lang w:val="es-ES_tradnl"/>
        </w:rPr>
        <w:lastRenderedPageBreak/>
        <w:t>Resumen</w:t>
      </w:r>
    </w:p>
    <w:p w14:paraId="76074E46" w14:textId="33008ED7" w:rsidR="00325F2A" w:rsidRDefault="00325F2A" w:rsidP="00325F2A">
      <w:pPr>
        <w:rPr>
          <w:lang w:val="es-ES_tradnl"/>
        </w:rPr>
      </w:pPr>
      <w:r>
        <w:rPr>
          <w:lang w:val="es-ES_tradnl"/>
        </w:rPr>
        <w:t>Este proyecto incorpora los conocimientos adquiridos en el curso de Tecnología Orientada a Objetos.</w:t>
      </w:r>
    </w:p>
    <w:p w14:paraId="3774ACF7" w14:textId="76A04D00" w:rsidR="00325F2A" w:rsidRPr="00325F2A" w:rsidRDefault="00325F2A" w:rsidP="00325F2A">
      <w:pPr>
        <w:rPr>
          <w:lang w:val="es-ES_tradnl"/>
        </w:rPr>
      </w:pPr>
      <w:r>
        <w:rPr>
          <w:lang w:val="es-ES_tradnl"/>
        </w:rPr>
        <w:t xml:space="preserve">El objetivo es aplicar las tecnologías, métodos de diseño y la programación del paradigma orientado a objetos para obtener como producto un videojuego </w:t>
      </w:r>
      <w:r w:rsidR="00511A5D">
        <w:rPr>
          <w:lang w:val="es-ES_tradnl"/>
        </w:rPr>
        <w:t xml:space="preserve">utilizando el </w:t>
      </w:r>
      <w:proofErr w:type="spellStart"/>
      <w:r w:rsidR="00511A5D">
        <w:rPr>
          <w:lang w:val="es-ES_tradnl"/>
        </w:rPr>
        <w:t>framework</w:t>
      </w:r>
      <w:proofErr w:type="spellEnd"/>
      <w:r w:rsidR="00511A5D">
        <w:rPr>
          <w:lang w:val="es-ES_tradnl"/>
        </w:rPr>
        <w:t xml:space="preserve"> </w:t>
      </w:r>
      <w:proofErr w:type="spellStart"/>
      <w:r w:rsidR="00511A5D">
        <w:rPr>
          <w:lang w:val="es-ES_tradnl"/>
        </w:rPr>
        <w:t>Greenfoot</w:t>
      </w:r>
      <w:proofErr w:type="spellEnd"/>
      <w:r w:rsidR="00511A5D">
        <w:rPr>
          <w:lang w:val="es-ES_tradnl"/>
        </w:rPr>
        <w:t>.</w:t>
      </w:r>
    </w:p>
    <w:p w14:paraId="18D24605" w14:textId="55D4F8D2" w:rsidR="005D3E77" w:rsidRPr="005D3E77" w:rsidRDefault="00CB206A" w:rsidP="005D3E77">
      <w:pPr>
        <w:pStyle w:val="Heading1"/>
        <w:rPr>
          <w:lang w:val="es-ES_tradnl"/>
        </w:rPr>
      </w:pPr>
      <w:r w:rsidRPr="00433F25">
        <w:rPr>
          <w:lang w:val="es-ES_tradnl"/>
        </w:rPr>
        <w:t>Desarrollo</w:t>
      </w:r>
    </w:p>
    <w:p w14:paraId="4C609330" w14:textId="5DE3CD45" w:rsidR="00511A5D" w:rsidRDefault="00F263BA" w:rsidP="00511A5D">
      <w:pPr>
        <w:pStyle w:val="Heading2"/>
      </w:pPr>
      <w:r>
        <w:t>Formulación</w:t>
      </w:r>
      <w:r w:rsidR="005D3E77">
        <w:t xml:space="preserve"> de la historia</w:t>
      </w:r>
    </w:p>
    <w:p w14:paraId="70446D6B" w14:textId="052B0DAD" w:rsidR="00511A5D" w:rsidRDefault="00511A5D" w:rsidP="00511A5D">
      <w:r>
        <w:t>Para comenzar la elaboración del proyecto es necesario establecer una historia que inspirará el desarrollo de cada aspecto siguiente. En mi caso, ele</w:t>
      </w:r>
      <w:r w:rsidR="005D3E77">
        <w:t>gí el mundo subatómico porque es dinámico, inpredecible y porque al estar conformado por partículas permite explotar el paradigma orientado a objetos.</w:t>
      </w:r>
    </w:p>
    <w:p w14:paraId="5FB866BC" w14:textId="753A94D4" w:rsidR="001102B0" w:rsidRDefault="001102B0" w:rsidP="00511A5D">
      <w:r>
        <w:t>Los detalles de la historia se describen en el documento de diseño del videojuego.</w:t>
      </w:r>
    </w:p>
    <w:p w14:paraId="07082F93" w14:textId="1B1A747A" w:rsidR="005D3E77" w:rsidRDefault="00F92D92" w:rsidP="005D3E77">
      <w:pPr>
        <w:pStyle w:val="Heading2"/>
      </w:pPr>
      <w:r>
        <w:t>Elaboración de los componentes del videojuego</w:t>
      </w:r>
    </w:p>
    <w:p w14:paraId="60F332AD" w14:textId="340A5D28" w:rsidR="00F92D92" w:rsidRDefault="00F92D92" w:rsidP="00F92D92">
      <w:r>
        <w:t>Considerando los requisitos del proyecto, el juego contendrá los siguientes componentes:</w:t>
      </w:r>
    </w:p>
    <w:p w14:paraId="3F22B706" w14:textId="3C31A59F" w:rsidR="00F92D92" w:rsidRDefault="00F92D92" w:rsidP="00F92D92">
      <w:pPr>
        <w:pStyle w:val="ListParagraph"/>
        <w:numPr>
          <w:ilvl w:val="0"/>
          <w:numId w:val="5"/>
        </w:numPr>
      </w:pPr>
      <w:r>
        <w:t>Jugador principal: el átomo que controla el jugador</w:t>
      </w:r>
    </w:p>
    <w:p w14:paraId="57ABA771" w14:textId="2E7E371C" w:rsidR="00F92D92" w:rsidRDefault="001102B0" w:rsidP="00F92D92">
      <w:pPr>
        <w:pStyle w:val="ListParagraph"/>
        <w:numPr>
          <w:ilvl w:val="0"/>
          <w:numId w:val="5"/>
        </w:numPr>
      </w:pPr>
      <w:r>
        <w:t>Obstáculos: otros átomos</w:t>
      </w:r>
    </w:p>
    <w:p w14:paraId="6D79FADF" w14:textId="402F907A" w:rsidR="001102B0" w:rsidRDefault="001102B0" w:rsidP="00F92D92">
      <w:pPr>
        <w:pStyle w:val="ListParagraph"/>
        <w:numPr>
          <w:ilvl w:val="0"/>
          <w:numId w:val="5"/>
        </w:numPr>
      </w:pPr>
      <w:r>
        <w:t>Enemigos: radiación</w:t>
      </w:r>
    </w:p>
    <w:p w14:paraId="7BC67FA5" w14:textId="0EBCF395" w:rsidR="001102B0" w:rsidRDefault="001102B0" w:rsidP="00F92D92">
      <w:pPr>
        <w:pStyle w:val="ListParagraph"/>
        <w:numPr>
          <w:ilvl w:val="0"/>
          <w:numId w:val="5"/>
        </w:numPr>
      </w:pPr>
      <w:r>
        <w:t>Tiempo: hay un temporizador en cada nivel</w:t>
      </w:r>
    </w:p>
    <w:p w14:paraId="01D94791" w14:textId="707FB58B" w:rsidR="001102B0" w:rsidRDefault="001102B0" w:rsidP="00F92D92">
      <w:pPr>
        <w:pStyle w:val="ListParagraph"/>
        <w:numPr>
          <w:ilvl w:val="0"/>
          <w:numId w:val="5"/>
        </w:numPr>
      </w:pPr>
      <w:r>
        <w:t>Metas: es necesario alcanzar una masa para poder pasar al siguiente nivel y completar el juego</w:t>
      </w:r>
    </w:p>
    <w:p w14:paraId="6E6486EF" w14:textId="095978FF" w:rsidR="001102B0" w:rsidRDefault="001102B0" w:rsidP="00F92D92">
      <w:pPr>
        <w:pStyle w:val="ListParagraph"/>
        <w:numPr>
          <w:ilvl w:val="0"/>
          <w:numId w:val="5"/>
        </w:numPr>
      </w:pPr>
      <w:r>
        <w:t>Hay tres niveles, cada uno de mayor dificultad que el anterior</w:t>
      </w:r>
    </w:p>
    <w:p w14:paraId="5486F10C" w14:textId="4F5AA519" w:rsidR="001102B0" w:rsidRDefault="001102B0" w:rsidP="001102B0">
      <w:pPr>
        <w:pStyle w:val="ListParagraph"/>
        <w:numPr>
          <w:ilvl w:val="0"/>
          <w:numId w:val="5"/>
        </w:numPr>
      </w:pPr>
      <w:r>
        <w:t>El juego tiene música de fondo</w:t>
      </w:r>
    </w:p>
    <w:p w14:paraId="637C86EC" w14:textId="61BD42CC" w:rsidR="001102B0" w:rsidRDefault="001102B0" w:rsidP="001102B0">
      <w:pPr>
        <w:pStyle w:val="ListParagraph"/>
        <w:numPr>
          <w:ilvl w:val="0"/>
          <w:numId w:val="5"/>
        </w:numPr>
      </w:pPr>
      <w:r>
        <w:t>El juego emite efectos de sonido cuando el jugador interacciona con otros objetos</w:t>
      </w:r>
    </w:p>
    <w:p w14:paraId="34B8863E" w14:textId="1D84F716" w:rsidR="001102B0" w:rsidRDefault="001102B0" w:rsidP="001102B0">
      <w:pPr>
        <w:pStyle w:val="ListParagraph"/>
        <w:numPr>
          <w:ilvl w:val="0"/>
          <w:numId w:val="5"/>
        </w:numPr>
      </w:pPr>
      <w:r>
        <w:t>El escenario es en 2D con una vista superior</w:t>
      </w:r>
    </w:p>
    <w:p w14:paraId="1107D00D" w14:textId="0746C3C3" w:rsidR="00F263BA" w:rsidRDefault="00F263BA" w:rsidP="00F263BA">
      <w:r>
        <w:t>Cada uno de estos elementos está presente en el videojuego y funciona de manera adecuada.</w:t>
      </w:r>
    </w:p>
    <w:p w14:paraId="40D0C557" w14:textId="04A15922" w:rsidR="00F263BA" w:rsidRDefault="00F263BA" w:rsidP="00F263BA">
      <w:pPr>
        <w:pStyle w:val="Heading2"/>
      </w:pPr>
      <w:r>
        <w:t>Recopilación de elementos audiovisuales</w:t>
      </w:r>
    </w:p>
    <w:p w14:paraId="3CE51AD5" w14:textId="28578C52" w:rsidR="00F263BA" w:rsidRDefault="00F263BA" w:rsidP="00F263BA">
      <w:r>
        <w:t xml:space="preserve">Las imágenes y sonidos utilizados en el videojuego </w:t>
      </w:r>
      <w:r w:rsidR="002A7C9D">
        <w:t>son de libre distribución y algunos fueron editados, ajustados, recortados, procesados o creados por mí mismo.</w:t>
      </w:r>
    </w:p>
    <w:p w14:paraId="41AEFCB5" w14:textId="4900D896" w:rsidR="002A7C9D" w:rsidRDefault="002A7C9D">
      <w:r>
        <w:br w:type="page"/>
      </w:r>
    </w:p>
    <w:p w14:paraId="39FB2276" w14:textId="77777777" w:rsidR="001F50FD" w:rsidRDefault="001F50FD" w:rsidP="001F50FD">
      <w:pPr>
        <w:pStyle w:val="Subtitle"/>
        <w:sectPr w:rsidR="001F50FD" w:rsidSect="00A500F3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F1CB412" w14:textId="77777777" w:rsidR="001F50FD" w:rsidRDefault="001F50FD" w:rsidP="001F50FD">
      <w:pPr>
        <w:jc w:val="center"/>
      </w:pPr>
      <w:r>
        <w:rPr>
          <w:noProof/>
        </w:rPr>
        <w:lastRenderedPageBreak/>
        <w:drawing>
          <wp:inline distT="0" distB="0" distL="0" distR="0" wp14:anchorId="445B178E" wp14:editId="6285870B">
            <wp:extent cx="1287624" cy="1287624"/>
            <wp:effectExtent l="0" t="0" r="0" b="0"/>
            <wp:docPr id="1" name="Picture 1" descr="A yellow circle with a blue symbo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circle with a blue symbol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951" cy="13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840C" w14:textId="5953860B" w:rsidR="001F50FD" w:rsidRPr="001F50FD" w:rsidRDefault="001F50FD" w:rsidP="001F50FD">
      <w:pPr>
        <w:pStyle w:val="Subtitle"/>
      </w:pPr>
      <w:r>
        <w:t>Ícono del personaje principal, el átomo controlado por el jugador</w:t>
      </w:r>
      <w:r w:rsidR="002A7C9D">
        <w:t xml:space="preserve"> </w:t>
      </w:r>
    </w:p>
    <w:p w14:paraId="75CC033D" w14:textId="466431B5" w:rsidR="001F50FD" w:rsidRDefault="001F50FD" w:rsidP="001F50FD">
      <w:pPr>
        <w:jc w:val="center"/>
      </w:pPr>
      <w:r>
        <w:rPr>
          <w:noProof/>
        </w:rPr>
        <w:drawing>
          <wp:inline distT="0" distB="0" distL="0" distR="0" wp14:anchorId="1B3935E4" wp14:editId="2FFFFE8D">
            <wp:extent cx="1035698" cy="1035698"/>
            <wp:effectExtent l="0" t="0" r="0" b="5715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396" cy="110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2A32" w14:textId="63DEF540" w:rsidR="001F50FD" w:rsidRPr="001F50FD" w:rsidRDefault="001F50FD" w:rsidP="001F50FD">
      <w:pPr>
        <w:pStyle w:val="Subtitle"/>
      </w:pPr>
      <w:r>
        <w:t>Ícono de los átomos</w:t>
      </w:r>
    </w:p>
    <w:p w14:paraId="4B8E4D8A" w14:textId="77777777" w:rsidR="005E1C00" w:rsidRDefault="005E1C00" w:rsidP="001F50FD">
      <w:pPr>
        <w:jc w:val="center"/>
      </w:pPr>
    </w:p>
    <w:p w14:paraId="75575C34" w14:textId="33793260" w:rsidR="005E1C00" w:rsidRDefault="005E1C00" w:rsidP="001F50FD">
      <w:pPr>
        <w:jc w:val="center"/>
        <w:sectPr w:rsidR="005E1C00" w:rsidSect="005E1C00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1AC6A1AC" w14:textId="5BB09B6A" w:rsidR="001F50FD" w:rsidRDefault="001F50FD" w:rsidP="001F50FD">
      <w:pPr>
        <w:jc w:val="center"/>
      </w:pPr>
      <w:r>
        <w:rPr>
          <w:noProof/>
        </w:rPr>
        <w:drawing>
          <wp:inline distT="0" distB="0" distL="0" distR="0" wp14:anchorId="0E6C9504" wp14:editId="4333D2B8">
            <wp:extent cx="1500755" cy="727788"/>
            <wp:effectExtent l="0" t="0" r="0" b="0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09"/>
                    <a:stretch/>
                  </pic:blipFill>
                  <pic:spPr bwMode="auto">
                    <a:xfrm>
                      <a:off x="0" y="0"/>
                      <a:ext cx="1632396" cy="791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71278" w14:textId="7206077E" w:rsidR="001F50FD" w:rsidRPr="001F50FD" w:rsidRDefault="001F50FD" w:rsidP="001F50FD">
      <w:pPr>
        <w:pStyle w:val="Subtitle"/>
      </w:pPr>
      <w:r>
        <w:t>Ícono de la radiación</w:t>
      </w:r>
    </w:p>
    <w:p w14:paraId="7265CC86" w14:textId="77777777" w:rsidR="001F50FD" w:rsidRDefault="001F50FD" w:rsidP="00511A5D">
      <w:pPr>
        <w:sectPr w:rsidR="001F50FD" w:rsidSect="005E1C00">
          <w:type w:val="continuous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85238F6" w14:textId="77777777" w:rsidR="005E1C00" w:rsidRDefault="005E1C00" w:rsidP="005E1C00">
      <w:pPr>
        <w:pStyle w:val="Heading2"/>
      </w:pPr>
    </w:p>
    <w:p w14:paraId="4017BBF2" w14:textId="5A805538" w:rsidR="005D3E77" w:rsidRDefault="005E1C00" w:rsidP="005E1C00">
      <w:pPr>
        <w:pStyle w:val="Heading2"/>
      </w:pPr>
      <w:r>
        <w:t>Codificación del videojuego</w:t>
      </w:r>
    </w:p>
    <w:p w14:paraId="26DF32F4" w14:textId="77777777" w:rsidR="008E0467" w:rsidRDefault="005E1C00" w:rsidP="0061534A">
      <w:r>
        <w:t xml:space="preserve">El código utiliza el framework de Greenfoot y fue escrito en java. Los archivos </w:t>
      </w:r>
      <w:r w:rsidR="005C2F5F">
        <w:t xml:space="preserve">fuente </w:t>
      </w:r>
      <w:r>
        <w:t>se encuentran el repositorio del proyecto en el siguiente vínculo</w:t>
      </w:r>
    </w:p>
    <w:p w14:paraId="4785F93F" w14:textId="3BF4AFBD" w:rsidR="005C2F5F" w:rsidRDefault="003C671D" w:rsidP="0061534A">
      <w:hyperlink r:id="rId18" w:history="1">
        <w:r w:rsidR="008E0467" w:rsidRPr="008E0467">
          <w:rPr>
            <w:rStyle w:val="Hyperlink"/>
          </w:rPr>
          <w:t>https://github.com/o0ss/Tecnologia-Orientada-a-Objetos</w:t>
        </w:r>
      </w:hyperlink>
    </w:p>
    <w:p w14:paraId="1222D204" w14:textId="1142B77D" w:rsidR="005E1C00" w:rsidRDefault="005E1C00" w:rsidP="005E1C00">
      <w:pPr>
        <w:pStyle w:val="Heading2"/>
      </w:pPr>
      <w:r>
        <w:t>Documentación del programa</w:t>
      </w:r>
    </w:p>
    <w:p w14:paraId="1210D6F2" w14:textId="2B6458C8" w:rsidR="005E1C00" w:rsidRDefault="005E1C00" w:rsidP="005E1C00">
      <w:pPr>
        <w:rPr>
          <w:rFonts w:ascii="Andale Mono" w:hAnsi="Andale Mono"/>
          <w:sz w:val="20"/>
          <w:szCs w:val="20"/>
        </w:rPr>
      </w:pPr>
      <w:r>
        <w:t xml:space="preserve">Las clases, métodos y </w:t>
      </w:r>
      <w:r w:rsidR="005C2F5F">
        <w:t>otras implementaciones del programa están documentadas en el mismo repositorio, en el directorio /</w:t>
      </w:r>
      <w:r w:rsidR="00DB2783">
        <w:rPr>
          <w:rFonts w:ascii="Andale Mono" w:hAnsi="Andale Mono"/>
          <w:sz w:val="20"/>
          <w:szCs w:val="20"/>
        </w:rPr>
        <w:t>Proyecto</w:t>
      </w:r>
      <w:r w:rsidR="005C2F5F" w:rsidRPr="005C2F5F">
        <w:rPr>
          <w:rFonts w:ascii="Andale Mono" w:hAnsi="Andale Mono"/>
          <w:sz w:val="20"/>
          <w:szCs w:val="20"/>
        </w:rPr>
        <w:t>/</w:t>
      </w:r>
      <w:r w:rsidR="00DB2783">
        <w:rPr>
          <w:rFonts w:ascii="Andale Mono" w:hAnsi="Andale Mono"/>
          <w:sz w:val="20"/>
          <w:szCs w:val="20"/>
        </w:rPr>
        <w:t>Atixtom/</w:t>
      </w:r>
      <w:r w:rsidR="005C2F5F" w:rsidRPr="005C2F5F">
        <w:rPr>
          <w:rFonts w:ascii="Andale Mono" w:hAnsi="Andale Mono"/>
          <w:sz w:val="20"/>
          <w:szCs w:val="20"/>
        </w:rPr>
        <w:t>doc</w:t>
      </w:r>
      <w:r w:rsidR="00DB2783">
        <w:rPr>
          <w:rFonts w:ascii="Andale Mono" w:hAnsi="Andale Mono"/>
          <w:sz w:val="20"/>
          <w:szCs w:val="20"/>
        </w:rPr>
        <w:t>/</w:t>
      </w:r>
      <w:r w:rsidR="00DB2783" w:rsidRPr="00DB2783">
        <w:rPr>
          <w:rFonts w:ascii="Andale Mono" w:hAnsi="Andale Mono"/>
          <w:sz w:val="20"/>
          <w:szCs w:val="20"/>
        </w:rPr>
        <w:t>package-summary.html</w:t>
      </w:r>
    </w:p>
    <w:p w14:paraId="0FFB5AAE" w14:textId="030506A8" w:rsidR="0061534A" w:rsidRDefault="0061534A" w:rsidP="0061534A">
      <w:pPr>
        <w:pStyle w:val="Heading2"/>
      </w:pPr>
      <w:r>
        <w:t>Archivo ejecutable</w:t>
      </w:r>
    </w:p>
    <w:p w14:paraId="501FE60E" w14:textId="4733E068" w:rsidR="00573A29" w:rsidRDefault="0061534A" w:rsidP="0061534A">
      <w:r>
        <w:t xml:space="preserve">El archivo ejecutable  </w:t>
      </w:r>
      <w:r w:rsidRPr="0061534A">
        <w:rPr>
          <w:rFonts w:ascii="Andale Mono" w:hAnsi="Andale Mono"/>
          <w:sz w:val="21"/>
          <w:szCs w:val="20"/>
        </w:rPr>
        <w:t>Atixtom.jar</w:t>
      </w:r>
      <w:r w:rsidRPr="0061534A">
        <w:rPr>
          <w:sz w:val="21"/>
          <w:szCs w:val="20"/>
        </w:rPr>
        <w:t xml:space="preserve"> </w:t>
      </w:r>
      <w:r>
        <w:t xml:space="preserve">se encuentra disponible en el directorio principal del </w:t>
      </w:r>
      <w:r w:rsidR="00DB2783">
        <w:t>proyecto en el repositorio</w:t>
      </w:r>
    </w:p>
    <w:p w14:paraId="3735D7D7" w14:textId="40E4E9DD" w:rsidR="00573A29" w:rsidRDefault="00573A29" w:rsidP="00573A29">
      <w:pPr>
        <w:pStyle w:val="Heading2"/>
      </w:pPr>
      <w:r>
        <w:t>Video demostración</w:t>
      </w:r>
    </w:p>
    <w:p w14:paraId="28EC8AC5" w14:textId="721F089C" w:rsidR="00573A29" w:rsidRDefault="00573A29" w:rsidP="00573A29">
      <w:r>
        <w:t>En el siguiente enlace se puede visualizar un video donde se muestra el juego en ejecución y se explican sus características</w:t>
      </w:r>
    </w:p>
    <w:p w14:paraId="2B9A3EFC" w14:textId="121458CE" w:rsidR="008E0467" w:rsidRPr="00573A29" w:rsidRDefault="003C671D" w:rsidP="00573A29">
      <w:hyperlink r:id="rId19" w:history="1">
        <w:r w:rsidR="008E0467" w:rsidRPr="008E0467">
          <w:rPr>
            <w:rStyle w:val="Hyperlink"/>
          </w:rPr>
          <w:t>https://youtu.be/kU_2fsFReUY</w:t>
        </w:r>
      </w:hyperlink>
    </w:p>
    <w:p w14:paraId="078027B7" w14:textId="7B7EA9F8" w:rsidR="0061534A" w:rsidRDefault="0061534A">
      <w:pPr>
        <w:rPr>
          <w:rFonts w:ascii="Roboto" w:eastAsiaTheme="majorEastAsia" w:hAnsi="Roboto" w:cstheme="majorBidi"/>
          <w:bCs/>
          <w:sz w:val="24"/>
          <w:szCs w:val="24"/>
          <w14:ligatures w14:val="standardContextual"/>
        </w:rPr>
      </w:pPr>
      <w:r>
        <w:br w:type="page"/>
      </w:r>
    </w:p>
    <w:p w14:paraId="15D445C3" w14:textId="6BD2CC7D" w:rsidR="0061534A" w:rsidRDefault="0061534A" w:rsidP="0061534A">
      <w:pPr>
        <w:pStyle w:val="Heading2"/>
      </w:pPr>
      <w:r>
        <w:lastRenderedPageBreak/>
        <w:t>Diagrama de clases</w:t>
      </w:r>
    </w:p>
    <w:p w14:paraId="10FBB7B2" w14:textId="47756DE2" w:rsidR="0061534A" w:rsidRPr="0061534A" w:rsidRDefault="0061534A" w:rsidP="0061534A">
      <w:r>
        <w:rPr>
          <w:noProof/>
          <w14:ligatures w14:val="none"/>
          <w14:numForm w14:val="default"/>
          <w14:numSpacing w14:val="default"/>
          <w14:stylisticSets/>
          <w14:cntxtAlts w14:val="0"/>
        </w:rPr>
        <w:drawing>
          <wp:inline distT="0" distB="0" distL="0" distR="0" wp14:anchorId="7F055EB9" wp14:editId="4603FA21">
            <wp:extent cx="5612130" cy="6842760"/>
            <wp:effectExtent l="0" t="0" r="1270" b="254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0B47" w14:textId="66CD05B1" w:rsidR="00C1363F" w:rsidRDefault="00C1363F" w:rsidP="00CB206A">
      <w:pPr>
        <w:pStyle w:val="Heading1"/>
        <w:rPr>
          <w:lang w:val="es-ES_tradnl"/>
        </w:rPr>
      </w:pPr>
      <w:r w:rsidRPr="00433F25">
        <w:rPr>
          <w:lang w:val="es-ES_tradnl"/>
        </w:rPr>
        <w:lastRenderedPageBreak/>
        <w:t>Conclusiones</w:t>
      </w:r>
    </w:p>
    <w:p w14:paraId="12CE177F" w14:textId="3BB4C8F7" w:rsidR="00753FE6" w:rsidRDefault="00573A29" w:rsidP="00433F25">
      <w:pPr>
        <w:rPr>
          <w:lang w:val="es-ES_tradnl"/>
        </w:rPr>
      </w:pPr>
      <w:r>
        <w:rPr>
          <w:lang w:val="es-ES_tradnl"/>
        </w:rPr>
        <w:t xml:space="preserve">La elaboración de este proyecto me permitió explotar las posibilidades del paradigma orientado a objetos y los conocimientos que adquirí en este curso.  La complejidad </w:t>
      </w:r>
      <w:r w:rsidR="00753FE6">
        <w:rPr>
          <w:lang w:val="es-ES_tradnl"/>
        </w:rPr>
        <w:t>de este</w:t>
      </w:r>
      <w:r>
        <w:rPr>
          <w:lang w:val="es-ES_tradnl"/>
        </w:rPr>
        <w:t xml:space="preserve"> </w:t>
      </w:r>
      <w:r w:rsidR="00753FE6">
        <w:rPr>
          <w:lang w:val="es-ES_tradnl"/>
        </w:rPr>
        <w:t xml:space="preserve">se sustenta en toda la experiencia que he adquirido en los cursos de los semestres pasados. </w:t>
      </w:r>
    </w:p>
    <w:p w14:paraId="7006FBBC" w14:textId="56F45FD8" w:rsidR="006B53C5" w:rsidRPr="00433F25" w:rsidRDefault="00753FE6" w:rsidP="00433F25">
      <w:pPr>
        <w:rPr>
          <w:lang w:val="es-ES_tradnl"/>
        </w:rPr>
      </w:pPr>
      <w:r>
        <w:rPr>
          <w:lang w:val="es-ES_tradnl"/>
        </w:rPr>
        <w:t xml:space="preserve">Este proyecto es solo una demostración de las aplicaciones de software que podemos </w:t>
      </w:r>
      <w:r w:rsidR="006B53C5">
        <w:rPr>
          <w:lang w:val="es-ES_tradnl"/>
        </w:rPr>
        <w:t>desarrollar. Lo siguiente es continuar aprendiendo para crear mejores soluciones de software, que exploten aún más los recursos de los que disponemos y que sirvan como ejemplo para las generaciones futuras.</w:t>
      </w:r>
    </w:p>
    <w:sectPr w:rsidR="006B53C5" w:rsidRPr="00433F25" w:rsidSect="001F50FD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0773B" w14:textId="77777777" w:rsidR="003C671D" w:rsidRDefault="003C671D" w:rsidP="001C05EF">
      <w:r>
        <w:separator/>
      </w:r>
    </w:p>
  </w:endnote>
  <w:endnote w:type="continuationSeparator" w:id="0">
    <w:p w14:paraId="410351C2" w14:textId="77777777" w:rsidR="003C671D" w:rsidRDefault="003C671D" w:rsidP="001C05EF">
      <w:r>
        <w:continuationSeparator/>
      </w:r>
    </w:p>
  </w:endnote>
  <w:endnote w:type="continuationNotice" w:id="1">
    <w:p w14:paraId="1CBE0CE4" w14:textId="77777777" w:rsidR="003C671D" w:rsidRDefault="003C67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Noto Sans JP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E91DC" w14:textId="77777777" w:rsidR="009159C9" w:rsidRDefault="009159C9" w:rsidP="002D7606">
    <w:pPr>
      <w:pBdr>
        <w:top w:val="single" w:sz="2" w:space="1" w:color="BFBFBF" w:themeColor="background1" w:themeShade="BF"/>
      </w:pBdr>
      <w:tabs>
        <w:tab w:val="center" w:pos="4550"/>
        <w:tab w:val="left" w:pos="5818"/>
        <w:tab w:val="left" w:pos="8789"/>
      </w:tabs>
      <w:ind w:right="49"/>
      <w:jc w:val="right"/>
      <w:rPr>
        <w:color w:val="222A35" w:themeColor="text2" w:themeShade="80"/>
        <w:sz w:val="24"/>
        <w:szCs w:val="24"/>
      </w:rPr>
    </w:pPr>
    <w:r w:rsidRPr="002B247F">
      <w:rPr>
        <w:color w:val="000000" w:themeColor="text1"/>
        <w:sz w:val="24"/>
        <w:szCs w:val="24"/>
      </w:rPr>
      <w:t xml:space="preserve"> </w:t>
    </w:r>
    <w:r w:rsidRPr="002B247F">
      <w:rPr>
        <w:rFonts w:ascii="Roboto Light" w:hAnsi="Roboto Light"/>
        <w:color w:val="000000" w:themeColor="text1"/>
        <w:sz w:val="16"/>
        <w:szCs w:val="16"/>
      </w:rPr>
      <w:fldChar w:fldCharType="begin"/>
    </w:r>
    <w:r w:rsidRPr="002B247F">
      <w:rPr>
        <w:rFonts w:ascii="Roboto Light" w:hAnsi="Roboto Light"/>
        <w:color w:val="000000" w:themeColor="text1"/>
        <w:sz w:val="16"/>
        <w:szCs w:val="16"/>
      </w:rPr>
      <w:instrText xml:space="preserve"> PAGE   \* MERGEFORMAT </w:instrText>
    </w:r>
    <w:r w:rsidRPr="002B247F">
      <w:rPr>
        <w:rFonts w:ascii="Roboto Light" w:hAnsi="Roboto Light"/>
        <w:color w:val="000000" w:themeColor="text1"/>
        <w:sz w:val="16"/>
        <w:szCs w:val="16"/>
      </w:rPr>
      <w:fldChar w:fldCharType="separate"/>
    </w:r>
    <w:r w:rsidRPr="002B247F">
      <w:rPr>
        <w:rFonts w:ascii="Roboto Light" w:hAnsi="Roboto Light"/>
        <w:noProof/>
        <w:color w:val="000000" w:themeColor="text1"/>
        <w:sz w:val="16"/>
        <w:szCs w:val="16"/>
      </w:rPr>
      <w:t>1</w:t>
    </w:r>
    <w:r w:rsidRPr="002B247F">
      <w:rPr>
        <w:rFonts w:ascii="Roboto Light" w:hAnsi="Roboto Light"/>
        <w:color w:val="000000" w:themeColor="text1"/>
        <w:sz w:val="16"/>
        <w:szCs w:val="16"/>
      </w:rPr>
      <w:fldChar w:fldCharType="end"/>
    </w:r>
    <w:r w:rsidRPr="00F02F4D"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t>|</w:t>
    </w:r>
  </w:p>
  <w:p w14:paraId="2DCE4FA3" w14:textId="77777777" w:rsidR="00B25435" w:rsidRPr="009159C9" w:rsidRDefault="00B25435" w:rsidP="00CA2952">
    <w:pPr>
      <w:pStyle w:val="Footer"/>
    </w:pPr>
  </w:p>
  <w:p w14:paraId="5ED1D8DC" w14:textId="77777777" w:rsidR="004F5BA0" w:rsidRDefault="004F5B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0F46A" w14:textId="77777777" w:rsidR="00A500F3" w:rsidRDefault="00A500F3" w:rsidP="00A500F3">
    <w:pPr>
      <w:pBdr>
        <w:top w:val="single" w:sz="2" w:space="1" w:color="BFBFBF" w:themeColor="background1" w:themeShade="BF"/>
      </w:pBdr>
      <w:tabs>
        <w:tab w:val="center" w:pos="4550"/>
        <w:tab w:val="left" w:pos="5818"/>
        <w:tab w:val="left" w:pos="8789"/>
      </w:tabs>
      <w:ind w:right="49"/>
      <w:jc w:val="right"/>
      <w:rPr>
        <w:color w:val="222A35" w:themeColor="text2" w:themeShade="80"/>
        <w:sz w:val="24"/>
        <w:szCs w:val="24"/>
      </w:rPr>
    </w:pPr>
    <w:r w:rsidRPr="00F02F4D">
      <w:rPr>
        <w:rFonts w:ascii="Roboto Light" w:hAnsi="Roboto Light"/>
        <w:color w:val="323E4F" w:themeColor="text2" w:themeShade="BF"/>
        <w:sz w:val="16"/>
        <w:szCs w:val="16"/>
      </w:rPr>
      <w:fldChar w:fldCharType="begin"/>
    </w:r>
    <w:r w:rsidRPr="00F02F4D">
      <w:rPr>
        <w:rFonts w:ascii="Roboto Light" w:hAnsi="Roboto Light"/>
        <w:color w:val="323E4F" w:themeColor="text2" w:themeShade="BF"/>
        <w:sz w:val="16"/>
        <w:szCs w:val="16"/>
      </w:rPr>
      <w:instrText xml:space="preserve"> PAGE   \* MERGEFORMAT </w:instrText>
    </w:r>
    <w:r w:rsidRPr="00F02F4D">
      <w:rPr>
        <w:rFonts w:ascii="Roboto Light" w:hAnsi="Roboto Light"/>
        <w:color w:val="323E4F" w:themeColor="text2" w:themeShade="BF"/>
        <w:sz w:val="16"/>
        <w:szCs w:val="16"/>
      </w:rPr>
      <w:fldChar w:fldCharType="separate"/>
    </w:r>
    <w:r>
      <w:rPr>
        <w:rFonts w:ascii="Roboto Light" w:hAnsi="Roboto Light"/>
        <w:color w:val="323E4F" w:themeColor="text2" w:themeShade="BF"/>
        <w:sz w:val="16"/>
        <w:szCs w:val="16"/>
      </w:rPr>
      <w:t>2</w:t>
    </w:r>
    <w:r w:rsidRPr="00F02F4D">
      <w:rPr>
        <w:rFonts w:ascii="Roboto Light" w:hAnsi="Roboto Light"/>
        <w:color w:val="323E4F" w:themeColor="text2" w:themeShade="BF"/>
        <w:sz w:val="16"/>
        <w:szCs w:val="16"/>
      </w:rPr>
      <w:fldChar w:fldCharType="end"/>
    </w:r>
    <w:r w:rsidRPr="00F02F4D"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t>|</w:t>
    </w:r>
  </w:p>
  <w:p w14:paraId="1DDD4F31" w14:textId="77777777" w:rsidR="00A500F3" w:rsidRDefault="00A500F3" w:rsidP="00CA2952">
    <w:pPr>
      <w:pStyle w:val="Footer"/>
    </w:pPr>
  </w:p>
  <w:p w14:paraId="4E33C59E" w14:textId="77777777" w:rsidR="004F5BA0" w:rsidRDefault="004F5B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C3958" w14:textId="77777777" w:rsidR="003C671D" w:rsidRDefault="003C671D" w:rsidP="001C05EF">
      <w:r>
        <w:separator/>
      </w:r>
    </w:p>
  </w:footnote>
  <w:footnote w:type="continuationSeparator" w:id="0">
    <w:p w14:paraId="292D5D47" w14:textId="77777777" w:rsidR="003C671D" w:rsidRDefault="003C671D" w:rsidP="001C05EF">
      <w:r>
        <w:continuationSeparator/>
      </w:r>
    </w:p>
  </w:footnote>
  <w:footnote w:type="continuationNotice" w:id="1">
    <w:p w14:paraId="218BA8AB" w14:textId="77777777" w:rsidR="003C671D" w:rsidRDefault="003C67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0F370" w14:textId="2BC1568A" w:rsidR="00014537" w:rsidRPr="002B247F" w:rsidRDefault="003C671D" w:rsidP="00014537">
    <w:pPr>
      <w:pStyle w:val="Normalwithoutfirstindent"/>
      <w:tabs>
        <w:tab w:val="right" w:pos="8838"/>
      </w:tabs>
      <w:spacing w:after="0"/>
      <w:rPr>
        <w:rFonts w:ascii="Roboto Light" w:hAnsi="Roboto Light"/>
        <w:smallCaps/>
        <w:color w:val="000000" w:themeColor="text1"/>
        <w:spacing w:val="20"/>
        <w:sz w:val="16"/>
        <w:szCs w:val="16"/>
        <w14:ligatures w14:val="standardContextual"/>
      </w:rPr>
    </w:pPr>
    <w:sdt>
      <w:sdtPr>
        <w:rPr>
          <w:rFonts w:ascii="Roboto Light" w:hAnsi="Roboto Light"/>
          <w:smallCaps/>
          <w:color w:val="000000" w:themeColor="text1"/>
          <w:spacing w:val="20"/>
          <w:sz w:val="16"/>
          <w:szCs w:val="16"/>
          <w14:ligatures w14:val="standardContextual"/>
        </w:rPr>
        <w:alias w:val="Title"/>
        <w:tag w:val=""/>
        <w:id w:val="555667873"/>
        <w:placeholder>
          <w:docPart w:val="CAB8384339088C45A632CD8632B581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25F2A">
          <w:rPr>
            <w:rFonts w:ascii="Roboto Light" w:hAnsi="Roboto Light"/>
            <w:smallCaps/>
            <w:color w:val="000000" w:themeColor="text1"/>
            <w:spacing w:val="20"/>
            <w:sz w:val="16"/>
            <w:szCs w:val="16"/>
            <w14:ligatures w14:val="standardContextual"/>
          </w:rPr>
          <w:t>Proyecto de Tecnología Orientada a Objetos</w:t>
        </w:r>
      </w:sdtContent>
    </w:sdt>
    <w:r w:rsidR="00014537" w:rsidRPr="002B247F">
      <w:rPr>
        <w:rFonts w:ascii="Roboto Light" w:hAnsi="Roboto Light"/>
        <w:smallCaps/>
        <w:color w:val="000000" w:themeColor="text1"/>
        <w:spacing w:val="20"/>
        <w:sz w:val="16"/>
        <w:szCs w:val="16"/>
        <w14:ligatures w14:val="standardContextual"/>
      </w:rPr>
      <w:tab/>
    </w:r>
    <w:sdt>
      <w:sdtPr>
        <w:rPr>
          <w:rFonts w:ascii="Roboto Light" w:hAnsi="Roboto Light"/>
          <w:smallCaps/>
          <w:color w:val="000000" w:themeColor="text1"/>
          <w:spacing w:val="20"/>
          <w:sz w:val="16"/>
          <w:szCs w:val="16"/>
          <w14:ligatures w14:val="standardContextual"/>
        </w:rPr>
        <w:alias w:val="Subject"/>
        <w:tag w:val=""/>
        <w:id w:val="-1628776254"/>
        <w:placeholder>
          <w:docPart w:val="6F58FABB0D74FC4FB17D6A358117980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25F2A">
          <w:rPr>
            <w:rFonts w:ascii="Roboto Light" w:hAnsi="Roboto Light"/>
            <w:smallCaps/>
            <w:color w:val="000000" w:themeColor="text1"/>
            <w:spacing w:val="20"/>
            <w:sz w:val="16"/>
            <w:szCs w:val="16"/>
            <w14:ligatures w14:val="standardContextual"/>
          </w:rPr>
          <w:t>Tecnología Orientada a Objetos</w:t>
        </w:r>
      </w:sdtContent>
    </w:sdt>
  </w:p>
  <w:p w14:paraId="29D7F4D8" w14:textId="12596D1B" w:rsidR="00922E16" w:rsidRPr="002B247F" w:rsidRDefault="003C671D" w:rsidP="00014537">
    <w:pPr>
      <w:pStyle w:val="Normalwithoutfirstindent"/>
      <w:pBdr>
        <w:bottom w:val="single" w:sz="2" w:space="1" w:color="BFBFBF" w:themeColor="background1" w:themeShade="BF"/>
      </w:pBdr>
      <w:tabs>
        <w:tab w:val="right" w:pos="8838"/>
      </w:tabs>
      <w:spacing w:after="0"/>
      <w:rPr>
        <w:rFonts w:ascii="Roboto Light" w:hAnsi="Roboto Light"/>
        <w:color w:val="000000" w:themeColor="text1"/>
        <w:spacing w:val="10"/>
        <w:sz w:val="16"/>
        <w:szCs w:val="16"/>
      </w:rPr>
    </w:pPr>
    <w:sdt>
      <w:sdtPr>
        <w:rPr>
          <w:rFonts w:ascii="Roboto Light" w:hAnsi="Roboto Light"/>
          <w:color w:val="000000" w:themeColor="text1"/>
          <w:spacing w:val="10"/>
          <w:sz w:val="16"/>
          <w:szCs w:val="16"/>
        </w:rPr>
        <w:alias w:val="Author"/>
        <w:tag w:val=""/>
        <w:id w:val="-3901186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25F2A">
          <w:rPr>
            <w:rFonts w:ascii="Roboto Light" w:hAnsi="Roboto Light"/>
            <w:color w:val="000000" w:themeColor="text1"/>
            <w:spacing w:val="10"/>
            <w:sz w:val="16"/>
            <w:szCs w:val="16"/>
          </w:rPr>
          <w:t>Oscar René Sixtos Torres</w:t>
        </w:r>
      </w:sdtContent>
    </w:sdt>
    <w:r w:rsidR="00014537" w:rsidRPr="002B247F">
      <w:rPr>
        <w:rFonts w:ascii="Roboto Light" w:hAnsi="Roboto Light"/>
        <w:color w:val="000000" w:themeColor="text1"/>
        <w:spacing w:val="10"/>
        <w:sz w:val="16"/>
        <w:szCs w:val="16"/>
      </w:rPr>
      <w:tab/>
    </w:r>
    <w:r w:rsidR="00240D7D" w:rsidRPr="002B247F">
      <w:rPr>
        <w:rFonts w:ascii="Roboto Light" w:hAnsi="Roboto Light"/>
        <w:color w:val="000000" w:themeColor="text1"/>
        <w:spacing w:val="10"/>
        <w:sz w:val="16"/>
        <w:szCs w:val="16"/>
      </w:rPr>
      <w:fldChar w:fldCharType="begin"/>
    </w:r>
    <w:r w:rsidR="00240D7D" w:rsidRPr="002B247F">
      <w:rPr>
        <w:rFonts w:ascii="Roboto Light" w:hAnsi="Roboto Light"/>
        <w:color w:val="000000" w:themeColor="text1"/>
        <w:spacing w:val="10"/>
        <w:sz w:val="16"/>
        <w:szCs w:val="16"/>
      </w:rPr>
      <w:instrText xml:space="preserve"> DATE  \@ "dd-MM-yyyy"  \* MERGEFORMAT </w:instrText>
    </w:r>
    <w:r w:rsidR="00240D7D" w:rsidRPr="002B247F">
      <w:rPr>
        <w:rFonts w:ascii="Roboto Light" w:hAnsi="Roboto Light"/>
        <w:color w:val="000000" w:themeColor="text1"/>
        <w:spacing w:val="10"/>
        <w:sz w:val="16"/>
        <w:szCs w:val="16"/>
      </w:rPr>
      <w:fldChar w:fldCharType="separate"/>
    </w:r>
    <w:r w:rsidR="00DB2783">
      <w:rPr>
        <w:rFonts w:ascii="Roboto Light" w:hAnsi="Roboto Light"/>
        <w:noProof/>
        <w:color w:val="000000" w:themeColor="text1"/>
        <w:spacing w:val="10"/>
        <w:sz w:val="16"/>
        <w:szCs w:val="16"/>
      </w:rPr>
      <w:t>08-06-2022</w:t>
    </w:r>
    <w:r w:rsidR="00240D7D" w:rsidRPr="002B247F">
      <w:rPr>
        <w:rFonts w:ascii="Roboto Light" w:hAnsi="Roboto Light"/>
        <w:color w:val="000000" w:themeColor="text1"/>
        <w:spacing w:val="10"/>
        <w:sz w:val="16"/>
        <w:szCs w:val="16"/>
      </w:rPr>
      <w:fldChar w:fldCharType="end"/>
    </w:r>
  </w:p>
  <w:p w14:paraId="5CD8BE2F" w14:textId="77777777" w:rsidR="004F5BA0" w:rsidRDefault="004F5BA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FA4D" w14:textId="77777777" w:rsidR="00AD1A80" w:rsidRPr="00AD1A80" w:rsidRDefault="00AD1A80" w:rsidP="00AD1A80">
    <w:pPr>
      <w:pStyle w:val="Normalwithoutfirstindent"/>
      <w:pBdr>
        <w:bottom w:val="single" w:sz="2" w:space="1" w:color="BFBFBF" w:themeColor="background1" w:themeShade="BF"/>
      </w:pBdr>
      <w:tabs>
        <w:tab w:val="right" w:pos="8838"/>
      </w:tabs>
      <w:spacing w:after="0"/>
      <w:rPr>
        <w:rFonts w:ascii="Roboto Light" w:hAnsi="Roboto Light"/>
        <w:spacing w:val="20"/>
        <w:sz w:val="16"/>
        <w:szCs w:val="16"/>
      </w:rPr>
    </w:pPr>
    <w:r w:rsidRPr="00031A2B">
      <w:rPr>
        <w:rFonts w:ascii="Roboto Light" w:hAnsi="Roboto Light"/>
        <w:spacing w:val="20"/>
        <w:sz w:val="16"/>
        <w:szCs w:val="16"/>
      </w:rPr>
      <w:tab/>
    </w:r>
  </w:p>
  <w:p w14:paraId="481D440C" w14:textId="77777777" w:rsidR="004F5BA0" w:rsidRDefault="004F5B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704A"/>
    <w:multiLevelType w:val="hybridMultilevel"/>
    <w:tmpl w:val="2E8CFF62"/>
    <w:lvl w:ilvl="0" w:tplc="9746DBD6">
      <w:start w:val="1"/>
      <w:numFmt w:val="bullet"/>
      <w:lvlText w:val="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B387AE3"/>
    <w:multiLevelType w:val="hybridMultilevel"/>
    <w:tmpl w:val="3AF6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94CC9"/>
    <w:multiLevelType w:val="hybridMultilevel"/>
    <w:tmpl w:val="260AC70C"/>
    <w:lvl w:ilvl="0" w:tplc="BE58CDB6">
      <w:start w:val="1"/>
      <w:numFmt w:val="bullet"/>
      <w:pStyle w:val="ListParagraph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D804DCF"/>
    <w:multiLevelType w:val="hybridMultilevel"/>
    <w:tmpl w:val="801C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1031D"/>
    <w:multiLevelType w:val="hybridMultilevel"/>
    <w:tmpl w:val="215AFF6E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005206674">
    <w:abstractNumId w:val="4"/>
  </w:num>
  <w:num w:numId="2" w16cid:durableId="1558081624">
    <w:abstractNumId w:val="0"/>
  </w:num>
  <w:num w:numId="3" w16cid:durableId="197742653">
    <w:abstractNumId w:val="2"/>
  </w:num>
  <w:num w:numId="4" w16cid:durableId="1417171531">
    <w:abstractNumId w:val="3"/>
  </w:num>
  <w:num w:numId="5" w16cid:durableId="1986158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2A"/>
    <w:rsid w:val="00003BDE"/>
    <w:rsid w:val="00011F55"/>
    <w:rsid w:val="00014537"/>
    <w:rsid w:val="00014FDA"/>
    <w:rsid w:val="000155ED"/>
    <w:rsid w:val="0001597A"/>
    <w:rsid w:val="000169E5"/>
    <w:rsid w:val="00026094"/>
    <w:rsid w:val="00031A2B"/>
    <w:rsid w:val="00040D19"/>
    <w:rsid w:val="000435DF"/>
    <w:rsid w:val="00044CCB"/>
    <w:rsid w:val="0005739E"/>
    <w:rsid w:val="000808CC"/>
    <w:rsid w:val="00081446"/>
    <w:rsid w:val="00083B7D"/>
    <w:rsid w:val="000931C6"/>
    <w:rsid w:val="00094516"/>
    <w:rsid w:val="00095DC8"/>
    <w:rsid w:val="000A02C1"/>
    <w:rsid w:val="000A2823"/>
    <w:rsid w:val="000A65B6"/>
    <w:rsid w:val="000C4ED9"/>
    <w:rsid w:val="000F0A85"/>
    <w:rsid w:val="00104CB6"/>
    <w:rsid w:val="001102B0"/>
    <w:rsid w:val="00111F63"/>
    <w:rsid w:val="0011454A"/>
    <w:rsid w:val="00125EFB"/>
    <w:rsid w:val="0013338F"/>
    <w:rsid w:val="00137E4B"/>
    <w:rsid w:val="00144406"/>
    <w:rsid w:val="00161BF7"/>
    <w:rsid w:val="00162716"/>
    <w:rsid w:val="001639AE"/>
    <w:rsid w:val="001736C7"/>
    <w:rsid w:val="001A06CE"/>
    <w:rsid w:val="001B11F5"/>
    <w:rsid w:val="001B194B"/>
    <w:rsid w:val="001C05EF"/>
    <w:rsid w:val="001D3CEC"/>
    <w:rsid w:val="001F1F76"/>
    <w:rsid w:val="001F50FD"/>
    <w:rsid w:val="001F7ABA"/>
    <w:rsid w:val="00211762"/>
    <w:rsid w:val="002125F2"/>
    <w:rsid w:val="00215416"/>
    <w:rsid w:val="00217D4D"/>
    <w:rsid w:val="0022764C"/>
    <w:rsid w:val="00240D7D"/>
    <w:rsid w:val="0026404F"/>
    <w:rsid w:val="00270851"/>
    <w:rsid w:val="00276B2B"/>
    <w:rsid w:val="00283040"/>
    <w:rsid w:val="00295D7E"/>
    <w:rsid w:val="002970DF"/>
    <w:rsid w:val="002A25AC"/>
    <w:rsid w:val="002A46B7"/>
    <w:rsid w:val="002A5EDF"/>
    <w:rsid w:val="002A7C9D"/>
    <w:rsid w:val="002A7F6B"/>
    <w:rsid w:val="002B247F"/>
    <w:rsid w:val="002C0ADA"/>
    <w:rsid w:val="002C2C25"/>
    <w:rsid w:val="002D3481"/>
    <w:rsid w:val="002D7606"/>
    <w:rsid w:val="002F7855"/>
    <w:rsid w:val="00302043"/>
    <w:rsid w:val="00314875"/>
    <w:rsid w:val="00314A18"/>
    <w:rsid w:val="00325F2A"/>
    <w:rsid w:val="003432DF"/>
    <w:rsid w:val="003602F7"/>
    <w:rsid w:val="0036507A"/>
    <w:rsid w:val="0038196F"/>
    <w:rsid w:val="00383FFF"/>
    <w:rsid w:val="00394342"/>
    <w:rsid w:val="003B3F5F"/>
    <w:rsid w:val="003C671D"/>
    <w:rsid w:val="003C7F30"/>
    <w:rsid w:val="003E0E96"/>
    <w:rsid w:val="003F783C"/>
    <w:rsid w:val="00402B66"/>
    <w:rsid w:val="00403E81"/>
    <w:rsid w:val="00412F0E"/>
    <w:rsid w:val="00415479"/>
    <w:rsid w:val="004252DF"/>
    <w:rsid w:val="00433F25"/>
    <w:rsid w:val="00445AFF"/>
    <w:rsid w:val="00445FAC"/>
    <w:rsid w:val="004524FB"/>
    <w:rsid w:val="00464C35"/>
    <w:rsid w:val="0047101D"/>
    <w:rsid w:val="00471B10"/>
    <w:rsid w:val="00474675"/>
    <w:rsid w:val="0047773E"/>
    <w:rsid w:val="0048327E"/>
    <w:rsid w:val="00494B7F"/>
    <w:rsid w:val="004978A5"/>
    <w:rsid w:val="004B0D7C"/>
    <w:rsid w:val="004C5364"/>
    <w:rsid w:val="004E40F1"/>
    <w:rsid w:val="004F0999"/>
    <w:rsid w:val="004F1985"/>
    <w:rsid w:val="004F5BA0"/>
    <w:rsid w:val="00505A6B"/>
    <w:rsid w:val="00505A6D"/>
    <w:rsid w:val="00505CE1"/>
    <w:rsid w:val="00507626"/>
    <w:rsid w:val="00510ECE"/>
    <w:rsid w:val="00511A5D"/>
    <w:rsid w:val="0051574A"/>
    <w:rsid w:val="005222A6"/>
    <w:rsid w:val="005420BA"/>
    <w:rsid w:val="005537E3"/>
    <w:rsid w:val="005548D8"/>
    <w:rsid w:val="00562F35"/>
    <w:rsid w:val="00563420"/>
    <w:rsid w:val="00564B7B"/>
    <w:rsid w:val="00573A29"/>
    <w:rsid w:val="005744DD"/>
    <w:rsid w:val="00574675"/>
    <w:rsid w:val="00574744"/>
    <w:rsid w:val="005972A7"/>
    <w:rsid w:val="005A35B7"/>
    <w:rsid w:val="005B2B1A"/>
    <w:rsid w:val="005B42A8"/>
    <w:rsid w:val="005C2F5F"/>
    <w:rsid w:val="005C355B"/>
    <w:rsid w:val="005D3E77"/>
    <w:rsid w:val="005E1C00"/>
    <w:rsid w:val="005E6E69"/>
    <w:rsid w:val="005F5EDC"/>
    <w:rsid w:val="00604AA2"/>
    <w:rsid w:val="00611AF0"/>
    <w:rsid w:val="0061534A"/>
    <w:rsid w:val="00620A06"/>
    <w:rsid w:val="006238D2"/>
    <w:rsid w:val="006378FA"/>
    <w:rsid w:val="00644A76"/>
    <w:rsid w:val="0066149B"/>
    <w:rsid w:val="00661C5A"/>
    <w:rsid w:val="006625F7"/>
    <w:rsid w:val="00663F4E"/>
    <w:rsid w:val="006661D2"/>
    <w:rsid w:val="00682A2E"/>
    <w:rsid w:val="00687352"/>
    <w:rsid w:val="00690F43"/>
    <w:rsid w:val="006A441E"/>
    <w:rsid w:val="006B53C5"/>
    <w:rsid w:val="006C5E90"/>
    <w:rsid w:val="006E0140"/>
    <w:rsid w:val="006E6093"/>
    <w:rsid w:val="00702349"/>
    <w:rsid w:val="00711AF5"/>
    <w:rsid w:val="0072063B"/>
    <w:rsid w:val="0074436D"/>
    <w:rsid w:val="00747827"/>
    <w:rsid w:val="007522A7"/>
    <w:rsid w:val="00753FE6"/>
    <w:rsid w:val="0076433E"/>
    <w:rsid w:val="00767588"/>
    <w:rsid w:val="007908F4"/>
    <w:rsid w:val="007A15E9"/>
    <w:rsid w:val="007A3330"/>
    <w:rsid w:val="007A41B5"/>
    <w:rsid w:val="007B4F24"/>
    <w:rsid w:val="007B507F"/>
    <w:rsid w:val="007B53FA"/>
    <w:rsid w:val="007C341B"/>
    <w:rsid w:val="007C4DA0"/>
    <w:rsid w:val="007C50AC"/>
    <w:rsid w:val="007D7368"/>
    <w:rsid w:val="007E0A39"/>
    <w:rsid w:val="007E2448"/>
    <w:rsid w:val="007E4848"/>
    <w:rsid w:val="007F4AF5"/>
    <w:rsid w:val="007F57D2"/>
    <w:rsid w:val="00801A6F"/>
    <w:rsid w:val="00806D50"/>
    <w:rsid w:val="00814068"/>
    <w:rsid w:val="00814242"/>
    <w:rsid w:val="00823C9A"/>
    <w:rsid w:val="00824AD1"/>
    <w:rsid w:val="00834F3C"/>
    <w:rsid w:val="00835A2E"/>
    <w:rsid w:val="0085002C"/>
    <w:rsid w:val="008521D1"/>
    <w:rsid w:val="00857990"/>
    <w:rsid w:val="00860FDB"/>
    <w:rsid w:val="00866F07"/>
    <w:rsid w:val="0087557E"/>
    <w:rsid w:val="00875B14"/>
    <w:rsid w:val="008818E9"/>
    <w:rsid w:val="00887560"/>
    <w:rsid w:val="00897729"/>
    <w:rsid w:val="008A15A6"/>
    <w:rsid w:val="008A4675"/>
    <w:rsid w:val="008A6249"/>
    <w:rsid w:val="008B660E"/>
    <w:rsid w:val="008C23F5"/>
    <w:rsid w:val="008C2C51"/>
    <w:rsid w:val="008C6B2B"/>
    <w:rsid w:val="008D6E79"/>
    <w:rsid w:val="008E0467"/>
    <w:rsid w:val="008F01FA"/>
    <w:rsid w:val="00903081"/>
    <w:rsid w:val="00905688"/>
    <w:rsid w:val="0091586B"/>
    <w:rsid w:val="009159C9"/>
    <w:rsid w:val="00915F2A"/>
    <w:rsid w:val="009163C0"/>
    <w:rsid w:val="009228DB"/>
    <w:rsid w:val="00922E16"/>
    <w:rsid w:val="00923D8A"/>
    <w:rsid w:val="00937FDF"/>
    <w:rsid w:val="00943C19"/>
    <w:rsid w:val="00944580"/>
    <w:rsid w:val="009447D2"/>
    <w:rsid w:val="00950A76"/>
    <w:rsid w:val="009514A6"/>
    <w:rsid w:val="00963E4B"/>
    <w:rsid w:val="00987D64"/>
    <w:rsid w:val="009A4DBA"/>
    <w:rsid w:val="009A4ED4"/>
    <w:rsid w:val="009C4908"/>
    <w:rsid w:val="009C56C6"/>
    <w:rsid w:val="009C7067"/>
    <w:rsid w:val="009D236C"/>
    <w:rsid w:val="009E1BDD"/>
    <w:rsid w:val="009E656C"/>
    <w:rsid w:val="009F4537"/>
    <w:rsid w:val="009F6BEB"/>
    <w:rsid w:val="00A12A37"/>
    <w:rsid w:val="00A23C84"/>
    <w:rsid w:val="00A300EE"/>
    <w:rsid w:val="00A4307E"/>
    <w:rsid w:val="00A500F3"/>
    <w:rsid w:val="00A531C4"/>
    <w:rsid w:val="00A54999"/>
    <w:rsid w:val="00A648ED"/>
    <w:rsid w:val="00A87198"/>
    <w:rsid w:val="00AA1717"/>
    <w:rsid w:val="00AA70C6"/>
    <w:rsid w:val="00AB35CD"/>
    <w:rsid w:val="00AB366C"/>
    <w:rsid w:val="00AC7FF9"/>
    <w:rsid w:val="00AD1A80"/>
    <w:rsid w:val="00B131EC"/>
    <w:rsid w:val="00B159F8"/>
    <w:rsid w:val="00B15E02"/>
    <w:rsid w:val="00B15F25"/>
    <w:rsid w:val="00B16404"/>
    <w:rsid w:val="00B1705B"/>
    <w:rsid w:val="00B178E4"/>
    <w:rsid w:val="00B223B1"/>
    <w:rsid w:val="00B22728"/>
    <w:rsid w:val="00B25435"/>
    <w:rsid w:val="00B5441E"/>
    <w:rsid w:val="00B656AA"/>
    <w:rsid w:val="00B66D6F"/>
    <w:rsid w:val="00B71094"/>
    <w:rsid w:val="00B71707"/>
    <w:rsid w:val="00B83726"/>
    <w:rsid w:val="00B84534"/>
    <w:rsid w:val="00B94DCE"/>
    <w:rsid w:val="00BB0CC0"/>
    <w:rsid w:val="00BB30D8"/>
    <w:rsid w:val="00BD2AE7"/>
    <w:rsid w:val="00BE3D3B"/>
    <w:rsid w:val="00BE739C"/>
    <w:rsid w:val="00C05125"/>
    <w:rsid w:val="00C05BA5"/>
    <w:rsid w:val="00C1363F"/>
    <w:rsid w:val="00C27382"/>
    <w:rsid w:val="00C379E3"/>
    <w:rsid w:val="00C45574"/>
    <w:rsid w:val="00C501BF"/>
    <w:rsid w:val="00C51F5C"/>
    <w:rsid w:val="00C5434A"/>
    <w:rsid w:val="00C72214"/>
    <w:rsid w:val="00C75F73"/>
    <w:rsid w:val="00C91431"/>
    <w:rsid w:val="00C967DC"/>
    <w:rsid w:val="00CA2952"/>
    <w:rsid w:val="00CA3F2A"/>
    <w:rsid w:val="00CA7902"/>
    <w:rsid w:val="00CB126B"/>
    <w:rsid w:val="00CB1974"/>
    <w:rsid w:val="00CB206A"/>
    <w:rsid w:val="00CB4AAF"/>
    <w:rsid w:val="00CB5E97"/>
    <w:rsid w:val="00CB6CD3"/>
    <w:rsid w:val="00CC3BF7"/>
    <w:rsid w:val="00CC4D93"/>
    <w:rsid w:val="00CC7116"/>
    <w:rsid w:val="00CD10B6"/>
    <w:rsid w:val="00CD2AB7"/>
    <w:rsid w:val="00CD6425"/>
    <w:rsid w:val="00D0753E"/>
    <w:rsid w:val="00D14D87"/>
    <w:rsid w:val="00D25C52"/>
    <w:rsid w:val="00D322F2"/>
    <w:rsid w:val="00D3740C"/>
    <w:rsid w:val="00D52505"/>
    <w:rsid w:val="00D55037"/>
    <w:rsid w:val="00D60047"/>
    <w:rsid w:val="00D60548"/>
    <w:rsid w:val="00D731E1"/>
    <w:rsid w:val="00D96941"/>
    <w:rsid w:val="00DA3278"/>
    <w:rsid w:val="00DA3FC2"/>
    <w:rsid w:val="00DB2783"/>
    <w:rsid w:val="00DB56E9"/>
    <w:rsid w:val="00DD5C88"/>
    <w:rsid w:val="00DF1E0B"/>
    <w:rsid w:val="00E05C2B"/>
    <w:rsid w:val="00E13526"/>
    <w:rsid w:val="00E35C34"/>
    <w:rsid w:val="00E87A67"/>
    <w:rsid w:val="00E93DE2"/>
    <w:rsid w:val="00EB748A"/>
    <w:rsid w:val="00EC2C60"/>
    <w:rsid w:val="00ED2614"/>
    <w:rsid w:val="00EE11A6"/>
    <w:rsid w:val="00EE2C52"/>
    <w:rsid w:val="00F02F4D"/>
    <w:rsid w:val="00F138D1"/>
    <w:rsid w:val="00F221CA"/>
    <w:rsid w:val="00F263BA"/>
    <w:rsid w:val="00F30271"/>
    <w:rsid w:val="00F419E1"/>
    <w:rsid w:val="00F429E5"/>
    <w:rsid w:val="00F83432"/>
    <w:rsid w:val="00F87D2E"/>
    <w:rsid w:val="00F92D92"/>
    <w:rsid w:val="00FA1665"/>
    <w:rsid w:val="00FA5538"/>
    <w:rsid w:val="00FB38F1"/>
    <w:rsid w:val="00FD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3A9D3"/>
  <w15:chartTrackingRefBased/>
  <w15:docId w15:val="{F7CE34EA-C1CF-2245-8557-A6D9668C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06A"/>
    <w:rPr>
      <w:rFonts w:ascii="Source Sans Pro" w:eastAsia="Noto Sans JP Regular" w:hAnsi="Source Sans Pro" w:cstheme="minorHAnsi"/>
      <w:szCs w:val="21"/>
      <w14:ligatures w14:val="standard"/>
      <w14:numForm w14:val="oldStyle"/>
      <w14:numSpacing w14:val="proportional"/>
      <w14:stylisticSets>
        <w14:styleSet w14:id="4"/>
      </w14:stylisticSets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06A"/>
    <w:pPr>
      <w:keepNext/>
      <w:keepLines/>
      <w:spacing w:before="360" w:after="80"/>
      <w:outlineLvl w:val="0"/>
    </w:pPr>
    <w:rPr>
      <w:rFonts w:eastAsia="Yu Mincho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A76"/>
    <w:pPr>
      <w:keepNext/>
      <w:keepLines/>
      <w:spacing w:before="360" w:after="80"/>
      <w:outlineLvl w:val="1"/>
    </w:pPr>
    <w:rPr>
      <w:rFonts w:ascii="Roboto" w:eastAsiaTheme="majorEastAsia" w:hAnsi="Roboto" w:cstheme="majorBidi"/>
      <w:bCs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FF9"/>
    <w:pPr>
      <w:keepNext/>
      <w:keepLines/>
      <w:spacing w:before="40" w:after="0"/>
      <w:ind w:firstLine="284"/>
      <w:outlineLvl w:val="2"/>
    </w:pPr>
    <w:rPr>
      <w:rFonts w:ascii="Roboto" w:eastAsiaTheme="majorEastAsia" w:hAnsi="Roboto" w:cstheme="majorBidi"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4CB6"/>
    <w:pPr>
      <w:keepNext/>
      <w:keepLines/>
      <w:spacing w:before="40" w:after="0"/>
      <w:outlineLvl w:val="3"/>
    </w:pPr>
    <w:rPr>
      <w:rFonts w:ascii="Roboto Light" w:eastAsiaTheme="majorEastAsia" w:hAnsi="Roboto Light" w:cstheme="majorBidi"/>
      <w:i/>
      <w:sz w:val="20"/>
      <w:szCs w:val="1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74675"/>
    <w:pPr>
      <w:outlineLvl w:val="4"/>
    </w:pPr>
    <w:rPr>
      <w:i w:val="0"/>
      <w:iCs/>
      <w:u w:val="single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474675"/>
    <w:pPr>
      <w:outlineLvl w:val="5"/>
    </w:pPr>
    <w:rPr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5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34"/>
  </w:style>
  <w:style w:type="paragraph" w:styleId="Footer">
    <w:name w:val="footer"/>
    <w:basedOn w:val="Normal"/>
    <w:link w:val="FooterChar"/>
    <w:autoRedefine/>
    <w:uiPriority w:val="99"/>
    <w:unhideWhenUsed/>
    <w:qFormat/>
    <w:rsid w:val="00CA2952"/>
    <w:pPr>
      <w:tabs>
        <w:tab w:val="center" w:pos="4419"/>
        <w:tab w:val="left" w:pos="8505"/>
      </w:tabs>
      <w:spacing w:before="240" w:after="0" w:line="240" w:lineRule="auto"/>
      <w:ind w:left="284" w:right="284"/>
      <w:contextualSpacing/>
      <w:mirrorIndents/>
    </w:pPr>
    <w:rPr>
      <w:rFonts w:ascii="Roboto Light" w:hAnsi="Roboto Light"/>
      <w:sz w:val="16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A2952"/>
    <w:rPr>
      <w:rFonts w:ascii="Roboto Light" w:eastAsia="Noto Sans JP Regular" w:hAnsi="Roboto Light" w:cstheme="minorHAnsi"/>
      <w:sz w:val="16"/>
      <w14:ligatures w14:val="standard"/>
      <w14:numForm w14:val="oldStyle"/>
      <w14:numSpacing w14:val="proportional"/>
      <w14:stylisticSets>
        <w14:styleSet w14:id="4"/>
      </w14:stylisticSets>
      <w14:cntxtAlts/>
    </w:rPr>
  </w:style>
  <w:style w:type="character" w:styleId="PlaceholderText">
    <w:name w:val="Placeholder Text"/>
    <w:basedOn w:val="DefaultParagraphFont"/>
    <w:uiPriority w:val="99"/>
    <w:semiHidden/>
    <w:rsid w:val="00CC4D9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B206A"/>
    <w:rPr>
      <w:rFonts w:ascii="Source Sans Pro" w:eastAsia="Yu Mincho" w:hAnsi="Source Sans Pro" w:cstheme="majorBidi"/>
      <w:sz w:val="32"/>
      <w:szCs w:val="32"/>
      <w14:ligatures w14:val="standard"/>
      <w14:numForm w14:val="oldStyle"/>
      <w14:numSpacing w14:val="proportional"/>
      <w14:stylisticSets>
        <w14:styleSet w14:id="4"/>
      </w14:stylisticSets>
      <w14:cntxtAlts/>
    </w:rPr>
  </w:style>
  <w:style w:type="character" w:customStyle="1" w:styleId="Heading2Char">
    <w:name w:val="Heading 2 Char"/>
    <w:basedOn w:val="DefaultParagraphFont"/>
    <w:link w:val="Heading2"/>
    <w:uiPriority w:val="9"/>
    <w:rsid w:val="00644A76"/>
    <w:rPr>
      <w:rFonts w:ascii="Roboto" w:eastAsiaTheme="majorEastAsia" w:hAnsi="Roboto" w:cstheme="majorBidi"/>
      <w:bCs/>
      <w:sz w:val="24"/>
      <w:szCs w:val="24"/>
      <w14:ligatures w14:val="standardContextual"/>
      <w14:numForm w14:val="oldStyle"/>
      <w14:numSpacing w14:val="proportional"/>
      <w14:stylisticSets>
        <w14:styleSet w14:id="4"/>
      </w14:stylisticSets>
      <w14:cntxtAlts/>
    </w:rPr>
  </w:style>
  <w:style w:type="paragraph" w:styleId="Title">
    <w:name w:val="Title"/>
    <w:basedOn w:val="Normal"/>
    <w:next w:val="Heading1"/>
    <w:link w:val="TitleChar"/>
    <w:uiPriority w:val="10"/>
    <w:qFormat/>
    <w:rsid w:val="00433F25"/>
    <w:pPr>
      <w:spacing w:after="0" w:line="240" w:lineRule="auto"/>
      <w:contextualSpacing/>
      <w:jc w:val="center"/>
      <w:outlineLvl w:val="0"/>
    </w:pPr>
    <w:rPr>
      <w:rFonts w:eastAsia="Yu Mincho" w:cstheme="majorBidi"/>
      <w:smallCaps/>
      <w:spacing w:val="-10"/>
      <w:kern w:val="28"/>
      <w:sz w:val="44"/>
      <w:szCs w:val="44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433F25"/>
    <w:rPr>
      <w:rFonts w:ascii="Source Sans Pro" w:eastAsia="Yu Mincho" w:hAnsi="Source Sans Pro" w:cstheme="majorBidi"/>
      <w:smallCaps/>
      <w:spacing w:val="-10"/>
      <w:kern w:val="28"/>
      <w:sz w:val="44"/>
      <w:szCs w:val="44"/>
      <w:lang w:val="en-GB"/>
      <w14:ligatures w14:val="standard"/>
      <w14:numForm w14:val="oldStyle"/>
      <w14:numSpacing w14:val="proportional"/>
      <w14:stylisticSets>
        <w14:styleSet w14:id="4"/>
      </w14:stylisticSets>
      <w14:cntxtAlts/>
    </w:rPr>
  </w:style>
  <w:style w:type="character" w:customStyle="1" w:styleId="Heading3Char">
    <w:name w:val="Heading 3 Char"/>
    <w:basedOn w:val="DefaultParagraphFont"/>
    <w:link w:val="Heading3"/>
    <w:uiPriority w:val="9"/>
    <w:rsid w:val="00AC7FF9"/>
    <w:rPr>
      <w:rFonts w:ascii="Roboto" w:eastAsiaTheme="majorEastAsia" w:hAnsi="Roboto" w:cstheme="majorBidi"/>
      <w:bCs/>
      <w:i/>
      <w:iCs/>
      <w:szCs w:val="21"/>
      <w14:ligatures w14:val="standard"/>
      <w14:numForm w14:val="oldStyle"/>
      <w14:numSpacing w14:val="proportional"/>
      <w14:stylisticSets>
        <w14:styleSet w14:id="4"/>
      </w14:stylisticSets>
      <w14:cntxtAlts/>
    </w:rPr>
  </w:style>
  <w:style w:type="character" w:customStyle="1" w:styleId="Heading4Char">
    <w:name w:val="Heading 4 Char"/>
    <w:basedOn w:val="DefaultParagraphFont"/>
    <w:link w:val="Heading4"/>
    <w:uiPriority w:val="9"/>
    <w:rsid w:val="00104CB6"/>
    <w:rPr>
      <w:rFonts w:ascii="Roboto Light" w:eastAsiaTheme="majorEastAsia" w:hAnsi="Roboto Light" w:cstheme="majorBidi"/>
      <w:i/>
      <w:sz w:val="20"/>
      <w:szCs w:val="18"/>
      <w:lang w:val="en-US"/>
      <w14:ligatures w14:val="standard"/>
      <w14:numForm w14:val="oldStyle"/>
      <w14:numSpacing w14:val="proportional"/>
      <w14:stylisticSets>
        <w14:styleSet w14:id="4"/>
      </w14:stylisticSets>
      <w14:cntxtAlts/>
    </w:rPr>
  </w:style>
  <w:style w:type="character" w:customStyle="1" w:styleId="Heading5Char">
    <w:name w:val="Heading 5 Char"/>
    <w:basedOn w:val="DefaultParagraphFont"/>
    <w:link w:val="Heading5"/>
    <w:uiPriority w:val="9"/>
    <w:rsid w:val="00474675"/>
    <w:rPr>
      <w:rFonts w:ascii="Roboto Light" w:eastAsiaTheme="majorEastAsia" w:hAnsi="Roboto Light" w:cstheme="majorBidi"/>
      <w:iCs/>
      <w:sz w:val="20"/>
      <w:szCs w:val="18"/>
      <w:u w:val="single"/>
      <w:lang w:val="en-US"/>
      <w14:ligatures w14:val="all"/>
      <w14:numForm w14:val="oldStyle"/>
      <w14:numSpacing w14:val="proportional"/>
      <w14:stylisticSets>
        <w14:styleSet w14:id="4"/>
      </w14:stylisticSets>
      <w14:cntxtAlts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A7C9D"/>
    <w:pPr>
      <w:numPr>
        <w:ilvl w:val="1"/>
      </w:numPr>
      <w:spacing w:before="240"/>
      <w:jc w:val="center"/>
    </w:pPr>
    <w:rPr>
      <w:rFonts w:ascii="Roboto" w:hAnsi="Roboto"/>
      <w:i/>
      <w:iCs/>
      <w:noProof/>
      <w:spacing w:val="15"/>
      <w:sz w:val="16"/>
      <w:szCs w:val="16"/>
    </w:rPr>
  </w:style>
  <w:style w:type="character" w:customStyle="1" w:styleId="SubtitleChar">
    <w:name w:val="Subtitle Char"/>
    <w:basedOn w:val="DefaultParagraphFont"/>
    <w:link w:val="Subtitle"/>
    <w:uiPriority w:val="11"/>
    <w:rsid w:val="002A7C9D"/>
    <w:rPr>
      <w:rFonts w:ascii="Roboto" w:eastAsia="Noto Sans JP Regular" w:hAnsi="Roboto" w:cstheme="minorHAnsi"/>
      <w:i/>
      <w:iCs/>
      <w:noProof/>
      <w:spacing w:val="15"/>
      <w:sz w:val="16"/>
      <w:szCs w:val="16"/>
      <w14:ligatures w14:val="standard"/>
      <w14:numForm w14:val="oldStyle"/>
      <w14:numSpacing w14:val="proportional"/>
      <w14:stylisticSets>
        <w14:styleSet w14:id="4"/>
      </w14:stylisticSets>
      <w14:cntxtAlts/>
    </w:rPr>
  </w:style>
  <w:style w:type="character" w:styleId="SubtleEmphasis">
    <w:name w:val="Subtle Emphasis"/>
    <w:basedOn w:val="DefaultParagraphFont"/>
    <w:uiPriority w:val="19"/>
    <w:qFormat/>
    <w:rsid w:val="006661D2"/>
    <w:rPr>
      <w:i/>
      <w:iCs/>
    </w:rPr>
  </w:style>
  <w:style w:type="character" w:styleId="Emphasis">
    <w:name w:val="Emphasis"/>
    <w:basedOn w:val="DefaultParagraphFont"/>
    <w:uiPriority w:val="20"/>
    <w:qFormat/>
    <w:rsid w:val="006661D2"/>
    <w:rPr>
      <w:i/>
      <w:iCs/>
      <w:u w:val="single"/>
    </w:rPr>
  </w:style>
  <w:style w:type="character" w:styleId="IntenseEmphasis">
    <w:name w:val="Intense Emphasis"/>
    <w:basedOn w:val="DefaultParagraphFont"/>
    <w:uiPriority w:val="21"/>
    <w:qFormat/>
    <w:rsid w:val="003E0E96"/>
    <w:rPr>
      <w:b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3E0E9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C7067"/>
    <w:pPr>
      <w:spacing w:before="200"/>
      <w:ind w:left="862" w:right="862"/>
      <w:jc w:val="righ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C7067"/>
    <w:rPr>
      <w:rFonts w:ascii="Source Sans Pro" w:eastAsia="Noto Sans JP Regular" w:hAnsi="Source Sans Pro" w:cstheme="minorHAnsi"/>
      <w:i/>
      <w:iCs/>
      <w:szCs w:val="21"/>
      <w:lang w:val="en-US"/>
      <w14:ligatures w14:val="all"/>
      <w14:numForm w14:val="oldStyle"/>
      <w14:numSpacing w14:val="proportional"/>
      <w14:stylisticSets>
        <w14:styleSet w14:id="4"/>
      </w14:stylisticSets>
      <w14:cntxtAlts/>
    </w:rPr>
  </w:style>
  <w:style w:type="character" w:customStyle="1" w:styleId="Heading6Char">
    <w:name w:val="Heading 6 Char"/>
    <w:basedOn w:val="DefaultParagraphFont"/>
    <w:link w:val="Heading6"/>
    <w:uiPriority w:val="9"/>
    <w:rsid w:val="00474675"/>
    <w:rPr>
      <w:rFonts w:ascii="Roboto Light" w:eastAsiaTheme="majorEastAsia" w:hAnsi="Roboto Light" w:cstheme="majorBidi"/>
      <w:iCs/>
      <w:sz w:val="20"/>
      <w:szCs w:val="18"/>
      <w:lang w:val="en-US"/>
      <w14:ligatures w14:val="all"/>
      <w14:numForm w14:val="oldStyle"/>
      <w14:numSpacing w14:val="proportional"/>
      <w14:stylisticSets>
        <w14:styleSet w14:id="4"/>
      </w14:stylisticSets>
      <w14:cntxtAlts/>
    </w:rPr>
  </w:style>
  <w:style w:type="paragraph" w:styleId="NoSpacing">
    <w:name w:val="No Spacing"/>
    <w:uiPriority w:val="1"/>
    <w:qFormat/>
    <w:rsid w:val="00806D50"/>
    <w:pPr>
      <w:spacing w:after="0" w:line="240" w:lineRule="auto"/>
      <w:ind w:firstLine="567"/>
      <w:jc w:val="both"/>
    </w:pPr>
    <w:rPr>
      <w:rFonts w:ascii="Source Sans Pro" w:hAnsi="Source Sans Pro" w:cs="Noto Sans"/>
    </w:rPr>
  </w:style>
  <w:style w:type="paragraph" w:customStyle="1" w:styleId="Normalwithoutfirstindent">
    <w:name w:val="Normal without first indent"/>
    <w:basedOn w:val="Normal"/>
    <w:link w:val="NormalwithoutfirstindentChar"/>
    <w:qFormat/>
    <w:rsid w:val="0013338F"/>
  </w:style>
  <w:style w:type="character" w:customStyle="1" w:styleId="NormalwithoutfirstindentChar">
    <w:name w:val="Normal without first indent Char"/>
    <w:basedOn w:val="DefaultParagraphFont"/>
    <w:link w:val="Normalwithoutfirstindent"/>
    <w:rsid w:val="0013338F"/>
    <w:rPr>
      <w:rFonts w:ascii="Source Sans Pro" w:eastAsia="Noto Sans JP Regular" w:hAnsi="Source Sans Pro" w:cstheme="minorHAnsi"/>
      <w:szCs w:val="21"/>
      <w:lang w:val="en-US"/>
      <w14:ligatures w14:val="all"/>
      <w14:numForm w14:val="oldStyle"/>
      <w14:numSpacing w14:val="proportional"/>
      <w14:stylisticSets>
        <w14:styleSet w14:id="4"/>
      </w14:stylisticSets>
      <w14:cntxtAlt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067"/>
    <w:pPr>
      <w:pBdr>
        <w:top w:val="single" w:sz="4" w:space="10" w:color="808080" w:themeColor="background1" w:themeShade="80"/>
        <w:bottom w:val="single" w:sz="4" w:space="10" w:color="808080" w:themeColor="background1" w:themeShade="80"/>
      </w:pBdr>
      <w:spacing w:before="360" w:after="360"/>
      <w:ind w:left="862" w:right="862"/>
      <w:jc w:val="right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067"/>
    <w:rPr>
      <w:rFonts w:ascii="Source Sans Pro" w:eastAsia="Noto Sans JP Regular" w:hAnsi="Source Sans Pro" w:cstheme="minorHAnsi"/>
      <w:i/>
      <w:iCs/>
      <w:szCs w:val="21"/>
      <w:lang w:val="en-US"/>
      <w14:ligatures w14:val="all"/>
      <w14:numForm w14:val="oldStyle"/>
      <w14:numSpacing w14:val="proportional"/>
      <w14:stylisticSets>
        <w14:styleSet w14:id="4"/>
      </w14:stylisticSets>
      <w14:cntxtAlts/>
    </w:rPr>
  </w:style>
  <w:style w:type="paragraph" w:styleId="ListParagraph">
    <w:name w:val="List Paragraph"/>
    <w:basedOn w:val="Normal"/>
    <w:uiPriority w:val="34"/>
    <w:qFormat/>
    <w:rsid w:val="0074436D"/>
    <w:pPr>
      <w:numPr>
        <w:numId w:val="3"/>
      </w:numPr>
      <w:ind w:left="993" w:right="616" w:hanging="426"/>
      <w:contextualSpacing/>
    </w:pPr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DB56E9"/>
    <w:rPr>
      <w:b/>
      <w:bCs/>
      <w:smallCaps/>
      <w:color w:val="auto"/>
      <w:spacing w:val="5"/>
    </w:rPr>
  </w:style>
  <w:style w:type="character" w:styleId="SubtleReference">
    <w:name w:val="Subtle Reference"/>
    <w:basedOn w:val="DefaultParagraphFont"/>
    <w:uiPriority w:val="31"/>
    <w:qFormat/>
    <w:rsid w:val="00DB56E9"/>
    <w:rPr>
      <w:smallCaps/>
      <w:color w:val="auto"/>
    </w:rPr>
  </w:style>
  <w:style w:type="paragraph" w:styleId="Revision">
    <w:name w:val="Revision"/>
    <w:hidden/>
    <w:uiPriority w:val="99"/>
    <w:semiHidden/>
    <w:rsid w:val="00011F55"/>
    <w:pPr>
      <w:spacing w:after="0" w:line="240" w:lineRule="auto"/>
    </w:pPr>
    <w:rPr>
      <w:rFonts w:ascii="Source Sans Pro" w:eastAsia="Noto Sans JP Regular" w:hAnsi="Source Sans Pro" w:cstheme="minorHAnsi"/>
      <w:szCs w:val="21"/>
      <w14:ligatures w14:val="standard"/>
      <w14:numForm w14:val="oldStyle"/>
      <w14:numSpacing w14:val="proportional"/>
      <w14:stylisticSets>
        <w14:styleSet w14:id="4"/>
      </w14:stylisticSets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F55"/>
    <w:rPr>
      <w:rFonts w:ascii="Segoe UI" w:eastAsia="Noto Sans JP Regular" w:hAnsi="Segoe UI" w:cs="Segoe UI"/>
      <w:sz w:val="18"/>
      <w:szCs w:val="18"/>
      <w14:ligatures w14:val="standard"/>
      <w14:numForm w14:val="oldStyle"/>
      <w14:numSpacing w14:val="proportional"/>
      <w14:stylisticSets>
        <w14:styleSet w14:id="4"/>
      </w14:stylisticSets>
      <w14:cntxtAlts/>
    </w:rPr>
  </w:style>
  <w:style w:type="paragraph" w:customStyle="1" w:styleId="Biblio">
    <w:name w:val="Biblio"/>
    <w:basedOn w:val="Normal"/>
    <w:qFormat/>
    <w:rsid w:val="00EC2C60"/>
    <w:pPr>
      <w:ind w:left="709" w:hanging="709"/>
    </w:pPr>
    <w:rPr>
      <w:lang w:val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5C2F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F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F5F"/>
    <w:rPr>
      <w:rFonts w:ascii="Source Sans Pro" w:eastAsia="Noto Sans JP Regular" w:hAnsi="Source Sans Pro" w:cstheme="minorHAnsi"/>
      <w:sz w:val="20"/>
      <w:szCs w:val="20"/>
      <w14:ligatures w14:val="standard"/>
      <w14:numForm w14:val="oldStyle"/>
      <w14:numSpacing w14:val="proportional"/>
      <w14:stylisticSets>
        <w14:styleSet w14:id="4"/>
      </w14:stylisticSets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F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F5F"/>
    <w:rPr>
      <w:rFonts w:ascii="Source Sans Pro" w:eastAsia="Noto Sans JP Regular" w:hAnsi="Source Sans Pro" w:cstheme="minorHAnsi"/>
      <w:b/>
      <w:bCs/>
      <w:sz w:val="20"/>
      <w:szCs w:val="20"/>
      <w14:ligatures w14:val="standard"/>
      <w14:numForm w14:val="oldStyle"/>
      <w14:numSpacing w14:val="proportional"/>
      <w14:stylisticSets>
        <w14:styleSet w14:id="4"/>
      </w14:stylisticSets>
      <w14:cntxtAlts/>
    </w:rPr>
  </w:style>
  <w:style w:type="character" w:styleId="Hyperlink">
    <w:name w:val="Hyperlink"/>
    <w:basedOn w:val="DefaultParagraphFont"/>
    <w:uiPriority w:val="99"/>
    <w:unhideWhenUsed/>
    <w:rsid w:val="008E0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github.com/o0ss/Tecnologia-Orientada-a-Objeto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youtu.be/kU_2fsFReU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GoogleDrive/My%20Drive/Uni/S6%20-%202022/Administracio&#769;n%20de%20Redes/Reporte%20A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58FABB0D74FC4FB17D6A3581179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19A18-F2E3-2442-AA2C-F1444B4A0DC9}"/>
      </w:docPartPr>
      <w:docPartBody>
        <w:p w:rsidR="00882483" w:rsidRDefault="00502388">
          <w:pPr>
            <w:pStyle w:val="6F58FABB0D74FC4FB17D6A358117980C"/>
          </w:pPr>
          <w:r w:rsidRPr="00EC623C">
            <w:rPr>
              <w:rStyle w:val="PlaceholderText"/>
            </w:rPr>
            <w:t>[Author]</w:t>
          </w:r>
        </w:p>
      </w:docPartBody>
    </w:docPart>
    <w:docPart>
      <w:docPartPr>
        <w:name w:val="CAB8384339088C45A632CD8632B58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13699-CCC4-BD48-95A3-F1A63A14ACBD}"/>
      </w:docPartPr>
      <w:docPartBody>
        <w:p w:rsidR="00882483" w:rsidRDefault="00502388">
          <w:pPr>
            <w:pStyle w:val="CAB8384339088C45A632CD8632B5816E"/>
          </w:pPr>
          <w:r w:rsidRPr="00EC623C">
            <w:rPr>
              <w:rStyle w:val="PlaceholderText"/>
            </w:rPr>
            <w:t>[Author]</w:t>
          </w:r>
        </w:p>
      </w:docPartBody>
    </w:docPart>
    <w:docPart>
      <w:docPartPr>
        <w:name w:val="B33F2FCE42D6C74BB487D255666E1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02DF7-4DC1-2943-AB4E-D2BF4582D2FC}"/>
      </w:docPartPr>
      <w:docPartBody>
        <w:p w:rsidR="00882483" w:rsidRDefault="00502388">
          <w:pPr>
            <w:pStyle w:val="B33F2FCE42D6C74BB487D255666E15B2"/>
          </w:pPr>
          <w:r w:rsidRPr="00F4656E">
            <w:rPr>
              <w:rStyle w:val="PlaceholderText"/>
            </w:rPr>
            <w:t>[Subject]</w:t>
          </w:r>
        </w:p>
      </w:docPartBody>
    </w:docPart>
    <w:docPart>
      <w:docPartPr>
        <w:name w:val="6BE5D9EB216AEF45A44466D4572BA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86728-4A30-EB4D-8A8A-131BBB5DD133}"/>
      </w:docPartPr>
      <w:docPartBody>
        <w:p w:rsidR="00882483" w:rsidRDefault="00502388">
          <w:pPr>
            <w:pStyle w:val="6BE5D9EB216AEF45A44466D4572BA35B"/>
          </w:pPr>
          <w:r w:rsidRPr="00F4656E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Noto Sans JP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88"/>
    <w:rsid w:val="0000437C"/>
    <w:rsid w:val="00412D59"/>
    <w:rsid w:val="00502388"/>
    <w:rsid w:val="0088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F58FABB0D74FC4FB17D6A358117980C">
    <w:name w:val="6F58FABB0D74FC4FB17D6A358117980C"/>
  </w:style>
  <w:style w:type="paragraph" w:customStyle="1" w:styleId="CAB8384339088C45A632CD8632B5816E">
    <w:name w:val="CAB8384339088C45A632CD8632B5816E"/>
  </w:style>
  <w:style w:type="paragraph" w:customStyle="1" w:styleId="B33F2FCE42D6C74BB487D255666E15B2">
    <w:name w:val="B33F2FCE42D6C74BB487D255666E15B2"/>
  </w:style>
  <w:style w:type="paragraph" w:customStyle="1" w:styleId="6BE5D9EB216AEF45A44466D4572BA35B">
    <w:name w:val="6BE5D9EB216AEF45A44466D4572BA3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6D6246AF7914292B9471FEFEB7B11" ma:contentTypeVersion="13" ma:contentTypeDescription="Create a new document." ma:contentTypeScope="" ma:versionID="34a1bddda2f73ca3f3eae6b8e697fa8a">
  <xsd:schema xmlns:xsd="http://www.w3.org/2001/XMLSchema" xmlns:xs="http://www.w3.org/2001/XMLSchema" xmlns:p="http://schemas.microsoft.com/office/2006/metadata/properties" xmlns:ns3="43af4c9a-93bd-4c8e-814e-61936a35f6c9" xmlns:ns4="8560c204-fea9-412e-8fa3-95d9565dc618" targetNamespace="http://schemas.microsoft.com/office/2006/metadata/properties" ma:root="true" ma:fieldsID="eac4262975e03c0d8dff07251f9c99fe" ns3:_="" ns4:_="">
    <xsd:import namespace="43af4c9a-93bd-4c8e-814e-61936a35f6c9"/>
    <xsd:import namespace="8560c204-fea9-412e-8fa3-95d9565dc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f4c9a-93bd-4c8e-814e-61936a35f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0c204-fea9-412e-8fa3-95d9565dc6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B5F6C-D5D3-4249-872A-623F50CDAA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af4c9a-93bd-4c8e-814e-61936a35f6c9"/>
    <ds:schemaRef ds:uri="8560c204-fea9-412e-8fa3-95d9565dc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7AF3DE-668A-47C1-828C-4D64E4EEC2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2C79C8-3EF4-46C1-88B6-037630108A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F9B594-D12A-4D72-8265-48CF31F0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Reporte AR.dotx</Template>
  <TotalTime>3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</vt:lpstr>
    </vt:vector>
  </TitlesOfParts>
  <Company>Universidad Autónoma de San Luis Potosí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Tecnología Orientada a Objetos</dc:title>
  <dc:subject>Tecnología Orientada a Objetos</dc:subject>
  <dc:creator>Oscar René Sixtos Torres</dc:creator>
  <cp:keywords/>
  <dc:description/>
  <cp:lastModifiedBy>OSCAR RENE SIXTOS TORRES</cp:lastModifiedBy>
  <cp:revision>6</cp:revision>
  <cp:lastPrinted>2022-06-08T13:44:00Z</cp:lastPrinted>
  <dcterms:created xsi:type="dcterms:W3CDTF">2022-06-08T13:44:00Z</dcterms:created>
  <dcterms:modified xsi:type="dcterms:W3CDTF">2022-06-08T14:14:00Z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0x0101006B86D6246AF7914292B9471FEFEB7B11</vt:lpwstr>
  </property>
</Properties>
</file>